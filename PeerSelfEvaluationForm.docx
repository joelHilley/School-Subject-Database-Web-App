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671668" w:rsidRDefault="00671668" w14:paraId="0920155C" w14:textId="77777777" w:rsidP="00E711FB">
      <w:pPr>
        <w:pStyle w:val="Heading2"/>
      </w:pPr>
      <w:bookmarkStart w:id="0" w:name="_Toc480349536"/>
      <w:r w:rsidRPr="008E2A8E">
        <w:t>Team Member Evaluation – INDIVIDUAL</w:t>
      </w:r>
      <w:bookmarkEnd w:id="0"/>
    </w:p>
    <w:p w:rsidR="00671668" w:rsidRDefault="00671668" w14:paraId="2EE02372" w14:textId="42A8EE1F" w:rsidP="00E711FB">
      <w:pPr>
        <w:spacing w:after="200"/>
        <w:rPr>
          <w:lang w:eastAsia="en-NZ"/>
        </w:rPr>
      </w:pPr>
      <w:r>
        <w:t xml:space="preserve">Please </w:t>
      </w:r>
      <w:r w:rsidR="00B5076F">
        <w:t xml:space="preserve">duplicate and </w:t>
      </w:r>
      <w:r>
        <w:t xml:space="preserve">fill in this </w:t>
      </w:r>
      <w:r w:rsidR="00B5076F">
        <w:t>evaluation form</w:t>
      </w:r>
      <w:r>
        <w:t xml:space="preserve"> once for every team member in your team</w:t>
      </w:r>
      <w:r w:rsidR="00E30547">
        <w:t xml:space="preserve"> (peer assessment)</w:t>
      </w:r>
      <w:r>
        <w:t xml:space="preserve"> </w:t>
      </w:r>
      <w:r w:rsidR="00B5076F">
        <w:t>and once for yourself</w:t>
      </w:r>
      <w:r w:rsidR="00E30547">
        <w:t xml:space="preserve"> (</w:t>
      </w:r>
      <w:r w:rsidR="00B11729">
        <w:t>self-assessment</w:t>
      </w:r>
      <w:r w:rsidR="00E30547">
        <w:t>)</w:t>
      </w:r>
      <w:r w:rsidR="00B5076F">
        <w:t>,</w:t>
      </w:r>
      <w:r>
        <w:t xml:space="preserve"> </w:t>
      </w:r>
      <w:r w:rsidR="00B5076F">
        <w:t xml:space="preserve">using the scale on the next page. When you are done, </w:t>
      </w:r>
      <w:r>
        <w:t>upload the evaluations to i</w:t>
      </w:r>
      <w:r w:rsidR="00B5076F">
        <w:t>Q</w:t>
      </w:r>
      <w:r>
        <w:t xml:space="preserve">ualify. </w:t>
      </w:r>
    </w:p>
    <w:tbl>
      <w:tblPr>
        <w:tblW w:w="5000" w:type="pct"/>
        <w:tblStyle w:val="TableGrid1"/>
        <w:tblLook w:val="4A0"/>
      </w:tblPr>
      <w:tblGrid>
        <w:gridCol w:w="3026"/>
        <w:gridCol w:w="5990"/>
      </w:tblGrid>
      <w:tr w14:paraId="225C9D51" w14:textId="77777777" w:rsidR="00B5076F" w:rsidRPr="006257E6" w:rsidTr="00B5076F">
        <w:trPr>
          <w:trHeight w:val="682"/>
        </w:trPr>
        <w:tc>
          <w:tcPr>
            <w:tcBorders>
              <w:top w:val="single" w:sz="4" w:color="auto" w:space="0"/>
              <w:bottom w:val="single" w:sz="4" w:color="auto" w:space="0"/>
              <w:left w:val="single" w:sz="4" w:color="auto" w:space="0"/>
              <w:right w:val="single" w:sz="4" w:color="auto" w:space="0"/>
            </w:tcBorders>
            <w:tcW w:w="1678" w:type="pct"/>
          </w:tcPr>
          <w:p w:rsidR="00B5076F" w:rsidRDefault="00B5076F" w14:paraId="702C37B3" w14:textId="77777777" w:rsidP="00E711FB" w:rsidRPr="006257E6">
            <w:pPr>
              <w:spacing w:before="120" w:after="120"/>
              <w:rPr>
                <w:lang w:eastAsia="en-US"/>
                <w:rFonts w:eastAsia="Calibri"/>
              </w:rPr>
            </w:pPr>
            <w:r>
              <w:rPr>
                <w:lang w:eastAsia="en-US"/>
                <w:rFonts w:eastAsia="Calibri"/>
              </w:rPr>
              <w:t>Team Name:</w:t>
            </w:r>
          </w:p>
        </w:tc>
        <w:tc>
          <w:tcPr>
            <w:tcBorders>
              <w:top w:val="single" w:sz="4" w:color="auto" w:space="0"/>
              <w:bottom w:val="single" w:sz="4" w:color="auto" w:space="0"/>
              <w:left w:val="single" w:sz="4" w:color="auto" w:space="0"/>
              <w:right w:val="single" w:sz="4" w:color="auto" w:space="0"/>
            </w:tcBorders>
            <w:tcW w:w="3322" w:type="pct"/>
          </w:tcPr>
          <w:p w:rsidR="00B5076F" w:rsidRDefault="00B5076F" w14:paraId="6B61CF5A" w14:textId="77777777" w:rsidP="00E711FB" w:rsidRPr="006257E6">
            <w:pPr>
              <w:spacing w:before="120" w:after="120"/>
              <w:rPr>
                <w:lang w:eastAsia="en-US"/>
                <w:rFonts w:eastAsia="Calibri"/>
              </w:rPr>
            </w:pPr>
            <w:r>
              <w:t>Team Joel</w:t>
            </w:r>
          </w:p>
        </w:tc>
      </w:tr>
      <w:tr w14:paraId="388AB019" w14:textId="77777777" w:rsidR="00671668" w:rsidRPr="006257E6" w:rsidTr="00B5076F">
        <w:trPr>
          <w:trHeight w:val="675"/>
        </w:trPr>
        <w:tc>
          <w:tcPr>
            <w:hideMark/>
            <w:tcBorders>
              <w:top w:val="single" w:sz="4" w:color="auto" w:space="0"/>
              <w:bottom w:val="single" w:sz="4" w:color="auto" w:space="0"/>
              <w:left w:val="single" w:sz="4" w:color="auto" w:space="0"/>
              <w:right w:val="single" w:sz="4" w:color="auto" w:space="0"/>
            </w:tcBorders>
            <w:tcW w:w="1678" w:type="pct"/>
          </w:tcPr>
          <w:p w:rsidR="00671668" w:rsidRDefault="00B5076F" w14:paraId="67BC88A8" w14:textId="3858EA73" w:rsidP="00E711FB" w:rsidRPr="006257E6">
            <w:pPr>
              <w:spacing w:before="120" w:after="120"/>
              <w:rPr>
                <w:lang w:eastAsia="en-US"/>
                <w:rFonts w:eastAsia="Calibri"/>
              </w:rPr>
            </w:pPr>
            <w:r>
              <w:rPr>
                <w:lang w:eastAsia="en-US"/>
                <w:rFonts w:eastAsia="Calibri"/>
              </w:rPr>
              <w:t xml:space="preserve">Evaluated </w:t>
            </w:r>
            <w:r w:rsidR="00671668" w:rsidRPr="006257E6">
              <w:rPr>
                <w:lang w:eastAsia="en-US"/>
                <w:rFonts w:eastAsia="Calibri"/>
              </w:rPr>
              <w:t>Student Name:</w:t>
            </w:r>
          </w:p>
        </w:tc>
        <w:tc>
          <w:tcPr>
            <w:tcBorders>
              <w:top w:val="single" w:sz="4" w:color="auto" w:space="0"/>
              <w:bottom w:val="single" w:sz="4" w:color="auto" w:space="0"/>
              <w:left w:val="single" w:sz="4" w:color="auto" w:space="0"/>
              <w:right w:val="single" w:sz="4" w:color="auto" w:space="0"/>
            </w:tcBorders>
            <w:tcW w:w="3322" w:type="pct"/>
          </w:tcPr>
          <w:p w:rsidR="00671668" w:rsidRDefault="00671668" w14:paraId="46D3705E" w14:textId="77777777" w:rsidP="00E711FB" w:rsidRPr="006257E6">
            <w:pPr>
              <w:spacing w:before="120" w:after="120"/>
              <w:rPr>
                <w:lang w:eastAsia="en-US"/>
                <w:rFonts w:eastAsia="Calibri"/>
              </w:rPr>
            </w:pPr>
            <w:r>
              <w:t>Joel Hilley 92060012</w:t>
            </w:r>
          </w:p>
        </w:tc>
      </w:tr>
    </w:tbl>
    <w:p w:rsidR="00671668" w:rsidRDefault="00671668" w14:paraId="55A4EAD4" w14:textId="77777777" w:rsidP="00E711FB"/>
    <w:p w:rsidR="00671668" w:rsidRDefault="00671668" w14:paraId="32D1B071" w14:textId="77777777" w:rsidP="00E711FB"/>
    <w:tbl>
      <w:tblPr>
        <w:tblW w:w="9015" w:type="dxa"/>
        <w:tblInd w:w="-5" w:type="dxa"/>
        <w:tblStyle w:val="TableGrid1"/>
        <w:tblLook w:val="4A0"/>
      </w:tblPr>
      <w:tblGrid>
        <w:gridCol w:w="3823"/>
        <w:gridCol w:w="5192"/>
      </w:tblGrid>
      <w:tr w14:paraId="63C89114" w14:textId="77777777" w:rsidR="00671668" w:rsidRPr="006257E6" w:rsidTr="00A069EA">
        <w:trPr>
          <w:trHeight w:val="418"/>
        </w:trPr>
        <w:tc>
          <w:tcPr>
            <w:hideMark/>
            <w:gridSpan w:val="2"/>
            <w:tcBorders>
              <w:top w:val="single" w:sz="4" w:color="auto" w:space="0"/>
              <w:bottom w:val="single" w:sz="4" w:color="auto" w:space="0"/>
              <w:left w:val="single" w:sz="4" w:color="auto" w:space="0"/>
              <w:right w:val="single" w:sz="4" w:color="auto" w:space="0"/>
            </w:tcBorders>
            <w:shd w:fill="00A88B" w:color="auto" w:val="clear"/>
            <w:tcW w:w="9015" w:type="dxa"/>
          </w:tcPr>
          <w:p w:rsidR="00671668" w:rsidRDefault="00671668" w14:paraId="316AA855" w14:textId="77777777" w:rsidP="00A069EA" w:rsidRPr="006257E6">
            <w:pPr>
              <w:jc w:val="center"/>
              <w:spacing w:after="160"/>
              <w:rPr>
                <w:lang w:eastAsia="en-US"/>
                <w:b/>
                <w:rFonts w:cs="Times New Roman" w:eastAsia="Calibri"/>
                <w:sz w:val="24"/>
                <w:szCs w:val="24"/>
              </w:rPr>
            </w:pPr>
            <w:r>
              <w:rPr>
                <w:lang w:eastAsia="en-US"/>
                <w:b/>
                <w:rFonts w:cs="Times New Roman" w:eastAsia="Calibri"/>
                <w:sz w:val="24"/>
                <w:szCs w:val="24"/>
              </w:rPr>
              <w:t>Evaluation Result</w:t>
            </w:r>
          </w:p>
        </w:tc>
      </w:tr>
      <w:tr w14:paraId="1E7F104B" w14:textId="77777777" w:rsidR="00671668" w:rsidRPr="006257E6" w:rsidTr="007B6791">
        <w:trPr>
          <w:trHeight w:val="567"/>
        </w:trPr>
        <w:tc>
          <w:tcPr>
            <w:hideMark/>
            <w:tcBorders>
              <w:top w:val="single" w:sz="4" w:color="auto" w:space="0"/>
              <w:bottom w:val="single" w:sz="4" w:color="auto" w:space="0"/>
              <w:left w:val="single" w:sz="4" w:color="auto" w:space="0"/>
              <w:right w:val="single" w:sz="4" w:color="auto" w:space="0"/>
            </w:tcBorders>
            <w:vAlign w:val="center"/>
            <w:tcW w:w="3823" w:type="dxa"/>
          </w:tcPr>
          <w:p w:rsidR="00671668" w:rsidRDefault="00671668" w14:paraId="2072A20E" w14:textId="77777777" w:rsidP="00E711FB" w:rsidRPr="006257E6">
            <w:pPr>
              <w:spacing w:before="120" w:after="120"/>
              <w:rPr>
                <w:lang w:eastAsia="en-US"/>
                <w:rFonts w:eastAsia="Calibri"/>
              </w:rPr>
            </w:pPr>
            <w:r>
              <w:rPr>
                <w:lang w:eastAsia="en-US"/>
                <w:rFonts w:eastAsia="Calibri"/>
              </w:rPr>
              <w:t>Points</w:t>
            </w:r>
            <w:r w:rsidRPr="006257E6">
              <w:rPr>
                <w:lang w:eastAsia="en-US"/>
                <w:rFonts w:eastAsia="Calibri"/>
              </w:rPr>
              <w:t xml:space="preserve"> awarded:</w:t>
            </w:r>
          </w:p>
        </w:tc>
        <w:tc>
          <w:tcPr>
            <w:tcBorders>
              <w:top w:val="single" w:sz="4" w:color="auto" w:space="0"/>
              <w:bottom w:val="single" w:sz="4" w:color="auto" w:space="0"/>
              <w:left w:val="single" w:sz="4" w:color="auto" w:space="0"/>
              <w:right w:val="single" w:sz="4" w:color="auto" w:space="0"/>
            </w:tcBorders>
            <w:vAlign w:val="center"/>
            <w:tcW w:w="5192" w:type="dxa"/>
          </w:tcPr>
          <w:p w:rsidR="00671668" w:rsidRDefault="00B5076F" w14:paraId="68BFBB3D" w14:textId="57924E00" w:rsidP="00E711FB" w:rsidRPr="00042AB9">
            <w:pPr>
              <w:spacing w:before="120" w:after="120"/>
              <w:rPr>
                <w:lang w:eastAsia="en-US"/>
                <w:b/>
                <w:rFonts w:eastAsia="Calibri"/>
              </w:rPr>
            </w:pPr>
            <w:r>
              <w:rPr>
                <w:lang w:eastAsia="en-US"/>
                <w:b/>
                <w:rFonts w:eastAsia="Calibri"/>
              </w:rPr>
              <w:t>____59_______</w:t>
            </w:r>
          </w:p>
        </w:tc>
      </w:tr>
      <w:tr w14:paraId="00376C1B" w14:textId="77777777" w:rsidR="00671668" w:rsidRPr="006257E6" w:rsidTr="007B6791">
        <w:trPr>
          <w:trHeight w:val="567"/>
        </w:trPr>
        <w:tc>
          <w:tcPr>
            <w:hideMark/>
            <w:tcBorders>
              <w:top w:val="single" w:sz="4" w:color="auto" w:space="0"/>
              <w:bottom w:val="single" w:sz="4" w:color="auto" w:space="0"/>
              <w:left w:val="single" w:sz="4" w:color="auto" w:space="0"/>
              <w:right w:val="single" w:sz="4" w:color="auto" w:space="0"/>
            </w:tcBorders>
            <w:vAlign w:val="center"/>
            <w:tcW w:w="3823" w:type="dxa"/>
          </w:tcPr>
          <w:p w:rsidR="00671668" w:rsidRDefault="00671668" w14:paraId="0BA0CDC3" w14:textId="77777777" w:rsidP="00E711FB" w:rsidRPr="006257E6">
            <w:pPr>
              <w:spacing w:before="120" w:after="120"/>
              <w:rPr>
                <w:lang w:eastAsia="en-US"/>
                <w:rFonts w:eastAsia="Calibri"/>
              </w:rPr>
            </w:pPr>
            <w:r>
              <w:rPr>
                <w:lang w:eastAsia="en-US"/>
                <w:rFonts w:eastAsia="Calibri"/>
              </w:rPr>
              <w:t>Total points</w:t>
            </w:r>
            <w:r w:rsidRPr="006257E6">
              <w:rPr>
                <w:lang w:eastAsia="en-US"/>
                <w:rFonts w:eastAsia="Calibri"/>
              </w:rPr>
              <w:t xml:space="preserve"> </w:t>
            </w:r>
            <w:r>
              <w:rPr>
                <w:lang w:eastAsia="en-US"/>
                <w:rFonts w:eastAsia="Calibri"/>
              </w:rPr>
              <w:t>available</w:t>
            </w:r>
            <w:r w:rsidRPr="006257E6">
              <w:rPr>
                <w:lang w:eastAsia="en-US"/>
                <w:rFonts w:eastAsia="Calibri"/>
              </w:rPr>
              <w:t>:</w:t>
            </w:r>
          </w:p>
        </w:tc>
        <w:tc>
          <w:tcPr>
            <w:tcBorders>
              <w:top w:val="single" w:sz="4" w:color="auto" w:space="0"/>
              <w:bottom w:val="single" w:sz="4" w:color="auto" w:space="0"/>
              <w:left w:val="single" w:sz="4" w:color="auto" w:space="0"/>
              <w:right w:val="single" w:sz="4" w:color="auto" w:space="0"/>
            </w:tcBorders>
            <w:vAlign w:val="center"/>
            <w:tcW w:w="5192" w:type="dxa"/>
          </w:tcPr>
          <w:p w:rsidR="00671668" w:rsidRDefault="00671668" w14:paraId="33027461" w14:textId="77777777" w:rsidP="00E711FB" w:rsidRPr="00042AB9">
            <w:pPr>
              <w:spacing w:before="120" w:after="120"/>
              <w:rPr>
                <w:lang w:eastAsia="en-US"/>
                <w:rFonts w:eastAsia="Calibri"/>
              </w:rPr>
            </w:pPr>
            <w:r>
              <w:rPr>
                <w:lang w:eastAsia="en-US"/>
                <w:rFonts w:eastAsia="Calibri"/>
              </w:rPr>
              <w:t>60</w:t>
            </w:r>
          </w:p>
        </w:tc>
      </w:tr>
      <w:tr w14:paraId="5AF5C461" w14:textId="77777777" w:rsidR="00671668" w:rsidRPr="006257E6" w:rsidTr="007B6791">
        <w:trPr>
          <w:trHeight w:val="567"/>
        </w:trPr>
        <w:tc>
          <w:tcPr>
            <w:tcBorders>
              <w:top w:val="single" w:sz="4" w:color="auto" w:space="0"/>
              <w:bottom w:val="single" w:sz="4" w:color="auto" w:space="0"/>
              <w:left w:val="single" w:sz="4" w:color="auto" w:space="0"/>
              <w:right w:val="single" w:sz="4" w:color="auto" w:space="0"/>
            </w:tcBorders>
            <w:vAlign w:val="center"/>
            <w:tcW w:w="3823" w:type="dxa"/>
          </w:tcPr>
          <w:p w:rsidR="00671668" w:rsidRDefault="00671668" w14:paraId="693B0A7E" w14:textId="77777777" w:rsidP="00E711FB">
            <w:pPr>
              <w:spacing w:before="120" w:after="120"/>
              <w:rPr>
                <w:lang w:eastAsia="en-US"/>
                <w:rFonts w:eastAsia="Calibri"/>
              </w:rPr>
            </w:pPr>
            <w:r>
              <w:rPr>
                <w:lang w:eastAsia="en-US"/>
                <w:rFonts w:eastAsia="Calibri"/>
              </w:rPr>
              <w:t>Percentage</w:t>
            </w:r>
          </w:p>
        </w:tc>
        <w:tc>
          <w:tcPr>
            <w:tcBorders>
              <w:top w:val="single" w:sz="4" w:color="auto" w:space="0"/>
              <w:bottom w:val="single" w:sz="4" w:color="auto" w:space="0"/>
              <w:left w:val="single" w:sz="4" w:color="auto" w:space="0"/>
              <w:right w:val="single" w:sz="4" w:color="auto" w:space="0"/>
            </w:tcBorders>
            <w:vAlign w:val="center"/>
            <w:tcW w:w="5192" w:type="dxa"/>
          </w:tcPr>
          <w:p w:rsidR="00671668" w:rsidRDefault="00B5076F" w14:paraId="190E76F1" w14:textId="459E6114" w:rsidP="00E711FB">
            <w:pPr>
              <w:spacing w:before="120" w:after="120"/>
              <w:rPr>
                <w:lang w:eastAsia="en-US"/>
                <w:rFonts w:eastAsia="Calibri"/>
              </w:rPr>
            </w:pPr>
            <w:r>
              <w:rPr>
                <w:lang w:eastAsia="en-US"/>
                <w:rFonts w:eastAsia="Calibri"/>
              </w:rPr>
              <w:t xml:space="preserve">___98___ </w:t>
            </w:r>
            <w:r w:rsidR="00671668">
              <w:rPr>
                <w:lang w:eastAsia="en-US"/>
                <w:rFonts w:eastAsia="Calibri"/>
              </w:rPr>
              <w:t>%</w:t>
            </w:r>
          </w:p>
        </w:tc>
      </w:tr>
      <w:tr w14:paraId="50716886" w14:textId="77777777" w:rsidR="00671668" w:rsidRPr="006257E6" w:rsidTr="007B6791">
        <w:trPr>
          <w:trHeight w:val="567"/>
        </w:trPr>
        <w:tc>
          <w:tcPr>
            <w:hideMark/>
            <w:tcW w:w="3823" w:type="dxa"/>
          </w:tcPr>
          <w:p w:rsidR="00671668" w:rsidRDefault="00671668" w14:paraId="217BAC5C" w14:textId="77777777" w:rsidP="00E711FB" w:rsidRPr="006257E6">
            <w:pPr>
              <w:spacing w:before="120" w:after="120"/>
              <w:rPr>
                <w:lang w:eastAsia="en-US"/>
                <w:rFonts w:eastAsia="Calibri"/>
              </w:rPr>
            </w:pPr>
            <w:r>
              <w:rPr>
                <w:lang w:eastAsia="en-US"/>
                <w:rFonts w:eastAsia="Calibri"/>
              </w:rPr>
              <w:t>Evaluator’s</w:t>
            </w:r>
            <w:r w:rsidRPr="006257E6">
              <w:rPr>
                <w:lang w:eastAsia="en-US"/>
                <w:rFonts w:eastAsia="Calibri"/>
              </w:rPr>
              <w:t xml:space="preserve"> </w:t>
            </w:r>
            <w:r>
              <w:rPr>
                <w:lang w:eastAsia="en-US"/>
                <w:rFonts w:eastAsia="Calibri"/>
              </w:rPr>
              <w:t>N</w:t>
            </w:r>
            <w:r w:rsidRPr="006257E6">
              <w:rPr>
                <w:lang w:eastAsia="en-US"/>
                <w:rFonts w:eastAsia="Calibri"/>
              </w:rPr>
              <w:t>ame:</w:t>
            </w:r>
          </w:p>
        </w:tc>
        <w:tc>
          <w:tcPr>
            <w:tcW w:w="5192" w:type="dxa"/>
          </w:tcPr>
          <w:p w:rsidR="00671668" w:rsidRDefault="00671668" w14:paraId="20900736" w14:textId="77777777" w:rsidP="00E711FB" w:rsidRPr="006257E6">
            <w:pPr>
              <w:spacing w:before="120" w:after="120"/>
              <w:rPr>
                <w:lang w:eastAsia="en-US"/>
                <w:rFonts w:eastAsia="Calibri"/>
              </w:rPr>
            </w:pPr>
            <w:r>
              <w:t>Joel Hilley</w:t>
            </w:r>
          </w:p>
        </w:tc>
      </w:tr>
      <w:tr w14:paraId="34C3BBF3" w14:textId="77777777" w:rsidR="00671668" w:rsidRPr="006257E6" w:rsidTr="007B6791">
        <w:trPr>
          <w:trHeight w:val="675"/>
        </w:trPr>
        <w:tc>
          <w:tcPr>
            <w:hideMark/>
            <w:tcW w:w="3823" w:type="dxa"/>
          </w:tcPr>
          <w:p w:rsidR="00671668" w:rsidRDefault="00671668" w14:paraId="29C3C894" w14:textId="77777777" w:rsidP="00E711FB" w:rsidRPr="006257E6">
            <w:pPr>
              <w:spacing w:before="120" w:after="120"/>
              <w:rPr>
                <w:lang w:eastAsia="en-US"/>
                <w:rFonts w:eastAsia="Calibri"/>
              </w:rPr>
            </w:pPr>
            <w:r>
              <w:rPr>
                <w:lang w:eastAsia="en-US"/>
                <w:rFonts w:eastAsia="Calibri"/>
              </w:rPr>
              <w:t>Evaluation Date:</w:t>
            </w:r>
          </w:p>
        </w:tc>
        <w:tc>
          <w:tcPr>
            <w:tcW w:w="5192" w:type="dxa"/>
          </w:tcPr>
          <w:p w:rsidR="00671668" w:rsidRDefault="00671668" w14:paraId="56F29ED2" w14:textId="77777777" w:rsidP="00E711FB" w:rsidRPr="006257E6">
            <w:pPr>
              <w:spacing w:before="120" w:after="120"/>
              <w:rPr>
                <w:lang w:eastAsia="en-US"/>
                <w:rFonts w:eastAsia="Calibri"/>
              </w:rPr>
            </w:pPr>
            <w:r>
              <w:t>13/12/2020</w:t>
            </w:r>
          </w:p>
        </w:tc>
      </w:tr>
    </w:tbl>
    <w:p w:rsidR="00671668" w:rsidRDefault="00671668" w14:paraId="540E3510" w14:textId="77777777" w:rsidP="00E711FB"/>
    <w:p w:rsidR="00B5076F" w:rsidRDefault="00B5076F" w14:paraId="0B835472" w14:textId="77777777" w:rsidP="00E711FB">
      <w:pPr>
        <w:pStyle w:val="Heading30"/>
      </w:pPr>
      <w:r>
        <w:t>Comments</w:t>
      </w:r>
    </w:p>
    <w:p w:rsidR="00B5076F" w:rsidRDefault="00B5076F" w14:paraId="375A25E6" w14:textId="77777777" w:rsidP="00E711FB">
      <w:pPr>
        <w:pBdr>
          <w:top w:val="single" w:sz="4" w:color="auto" w:space="1"/>
          <w:bottom w:val="single" w:sz="4" w:color="auto" w:space="1"/>
          <w:left w:val="single" w:sz="4" w:color="auto" w:space="4"/>
          <w:right w:val="single" w:sz="4" w:color="auto" w:space="4"/>
        </w:pBdr>
      </w:pPr>
      <w:r>
        <w:t xml:space="preserve">This is me evaluating myself. I felt I did a good job with the project. I needed some clarifying with the tutor about what exactly I was meant to deliver but after I spoke with the tutor my progress sped up, this is why I deducted a point for meeting responsibilities on time as I was not always on target. Before that I was working on learning how to use node.js to create CRUD operations. I felt I learned a lot about a new topic and am proud of the progress I made in a short time. I know I would be able to fully develop this user interface when I continue to work on it. </w:t>
      </w:r>
    </w:p>
    <w:p w:rsidR="00B5076F" w:rsidRDefault="00B5076F" w14:paraId="14F4AA37" w14:textId="77777777" w:rsidP="00E711FB">
      <w:pPr>
        <w:pBdr>
          <w:top w:val="single" w:sz="4" w:color="auto" w:space="1"/>
          <w:bottom w:val="single" w:sz="4" w:color="auto" w:space="1"/>
          <w:left w:val="single" w:sz="4" w:color="auto" w:space="4"/>
          <w:right w:val="single" w:sz="4" w:color="auto" w:space="4"/>
        </w:pBdr>
      </w:pPr>
    </w:p>
    <w:p w:rsidR="00B5076F" w:rsidRDefault="00B5076F" w14:paraId="56D48CC2" w14:textId="77777777" w:rsidP="00E711FB">
      <w:pPr>
        <w:pBdr>
          <w:top w:val="single" w:sz="4" w:color="auto" w:space="1"/>
          <w:bottom w:val="single" w:sz="4" w:color="auto" w:space="1"/>
          <w:left w:val="single" w:sz="4" w:color="auto" w:space="4"/>
          <w:right w:val="single" w:sz="4" w:color="auto" w:space="4"/>
        </w:pBdr>
      </w:pPr>
    </w:p>
    <w:p w:rsidR="00B5076F" w:rsidRDefault="00B5076F" w14:paraId="0502DEE5" w14:textId="77777777" w:rsidP="00E711FB">
      <w:pPr>
        <w:pBdr>
          <w:top w:val="single" w:sz="4" w:color="auto" w:space="1"/>
          <w:bottom w:val="single" w:sz="4" w:color="auto" w:space="1"/>
          <w:left w:val="single" w:sz="4" w:color="auto" w:space="4"/>
          <w:right w:val="single" w:sz="4" w:color="auto" w:space="4"/>
        </w:pBdr>
      </w:pPr>
    </w:p>
    <w:p w:rsidR="00B5076F" w:rsidRDefault="00B5076F" w14:paraId="2A90C483" w14:textId="77777777" w:rsidP="00E711FB">
      <w:pPr>
        <w:pBdr>
          <w:top w:val="single" w:sz="4" w:color="auto" w:space="1"/>
          <w:bottom w:val="single" w:sz="4" w:color="auto" w:space="1"/>
          <w:left w:val="single" w:sz="4" w:color="auto" w:space="4"/>
          <w:right w:val="single" w:sz="4" w:color="auto" w:space="4"/>
        </w:pBdr>
      </w:pPr>
    </w:p>
    <w:p w:rsidR="006077E9" w:rsidRDefault="006077E9" w14:paraId="3FB8AF79" w14:textId="608D5F60" w:rsidP="00E711FB">
      <w:r>
        <w:br w:type="page"/>
      </w:r>
      <w:bookmarkStart w:id="1" w:name="_GoBack"/>
      <w:bookmarkEnd w:id="1"/>
    </w:p>
    <w:p w:rsidR="006077E9" w:rsidRDefault="006077E9" w14:paraId="00A36D58" w14:textId="47AC0C9E" w:rsidP="00E711FB">
      <w:r>
        <w:t>Evaluated Student Name</w:t>
        <w:lastRenderedPageBreak/>
      </w:r>
      <w:r w:rsidR="006E0D4D">
        <w:t>:</w:t>
      </w:r>
      <w:r w:rsidR="006E0D4D">
        <w:tab/>
      </w:r>
      <w:r>
        <w:t xml:space="preserve"> Joel Hilley_______________________________________</w:t>
      </w:r>
    </w:p>
    <w:tbl>
      <w:tblPr>
        <w:tblW w:w="0" w:type="auto"/>
        <w:tblLayout w:type="fixed"/>
        <w:tblBorders>
          <w:top w:val="single" w:sz="18" w:color="C0C0C0" w:space="0"/>
          <w:bottom w:val="single" w:sz="18" w:color="C0C0C0" w:space="0"/>
          <w:left w:val="single" w:sz="18" w:color="C0C0C0" w:space="0"/>
          <w:right w:val="single" w:sz="18" w:color="C0C0C0" w:space="0"/>
          <w:insideH w:val="single" w:sz="18" w:color="C0C0C0" w:space="0"/>
          <w:insideV w:val="single" w:sz="18" w:color="C0C0C0" w:space="0"/>
        </w:tblBorders>
        <w:jc w:val="center"/>
        <w:tblLook w:val="A0"/>
      </w:tblPr>
      <w:tblGrid>
        <w:gridCol w:w="4390"/>
        <w:gridCol w:w="1156"/>
        <w:gridCol w:w="1157"/>
        <w:gridCol w:w="1230"/>
        <w:gridCol w:w="1083"/>
      </w:tblGrid>
      <w:tr w14:paraId="42C61F59" w14:textId="77777777" w:rsidR="006077E9" w:rsidRPr="00E61BFE" w:rsidTr="007B6791">
        <w:trPr>
          <w:jc w:val="center"/>
          <w:trHeight w:val="567"/>
        </w:trPr>
        <w:tc>
          <w:tcPr>
            <w:tcBorders>
              <w:top w:val="single" w:sz="4" w:color="auto" w:space="0"/>
              <w:bottom w:val="single" w:sz="4" w:color="auto" w:space="0"/>
              <w:left w:val="single" w:sz="4" w:color="auto" w:space="0"/>
              <w:right w:val="single" w:sz="4" w:color="auto" w:space="0"/>
            </w:tcBorders>
            <w:shd w:fill="BFBFBF" w:color="auto" w:themeFill="background1" w:themeFillShade="BF" w:val="clear"/>
            <w:tcW w:w="4390" w:type="dxa"/>
          </w:tcPr>
          <w:p w:rsidR="006077E9" w:rsidRDefault="006077E9" w14:paraId="18A66FEF" w14:textId="77777777" w:rsidP="00E711FB" w:rsidRPr="001F3A5C">
            <w:pPr>
              <w:pStyle w:val="TableTopRow"/>
            </w:pPr>
            <w:r>
              <w:t>Evaluation criteria</w:t>
            </w:r>
          </w:p>
        </w:tc>
        <w:tc>
          <w:tcPr>
            <w:tcBorders>
              <w:top w:val="single" w:sz="4" w:color="auto" w:space="0"/>
              <w:bottom w:val="single" w:sz="4" w:color="auto" w:space="0"/>
              <w:left w:val="single" w:sz="4" w:color="auto" w:space="0"/>
              <w:right w:val="single" w:sz="4" w:color="auto" w:space="0"/>
            </w:tcBorders>
            <w:shd w:fill="BFBFBF" w:color="auto" w:themeFill="background1" w:themeFillShade="BF" w:val="clear"/>
            <w:tcW w:w="1156" w:type="dxa"/>
          </w:tcPr>
          <w:p w:rsidR="006077E9" w:rsidRDefault="006077E9" w14:paraId="4420E8AF" w14:textId="77777777" w:rsidP="00B11729" w:rsidRPr="006A636B">
            <w:pPr>
              <w:pStyle w:val="TableTopRow"/>
              <w:jc w:val="center"/>
            </w:pPr>
            <w:r>
              <w:t>Almost always</w:t>
            </w:r>
          </w:p>
        </w:tc>
        <w:tc>
          <w:tcPr>
            <w:tcBorders>
              <w:top w:val="single" w:sz="4" w:color="auto" w:space="0"/>
              <w:bottom w:val="single" w:sz="4" w:color="auto" w:space="0"/>
              <w:left w:val="single" w:sz="4" w:color="auto" w:space="0"/>
              <w:right w:val="single" w:sz="4" w:color="auto" w:space="0"/>
            </w:tcBorders>
            <w:shd w:fill="BFBFBF" w:color="auto" w:themeFill="background1" w:themeFillShade="BF" w:val="clear"/>
            <w:tcW w:w="1157" w:type="dxa"/>
          </w:tcPr>
          <w:p w:rsidR="006077E9" w:rsidRDefault="006077E9" w14:paraId="3D8B6425" w14:textId="77777777" w:rsidP="00B11729" w:rsidRPr="006A636B">
            <w:pPr>
              <w:pStyle w:val="TableTopRow"/>
              <w:jc w:val="center"/>
            </w:pPr>
            <w:r>
              <w:t>Often</w:t>
            </w:r>
          </w:p>
        </w:tc>
        <w:tc>
          <w:tcPr>
            <w:tcBorders>
              <w:top w:val="single" w:sz="4" w:color="auto" w:space="0"/>
              <w:bottom w:val="single" w:sz="4" w:color="auto" w:space="0"/>
              <w:left w:val="single" w:sz="4" w:color="auto" w:space="0"/>
              <w:right w:val="single" w:sz="4" w:color="auto" w:space="0"/>
            </w:tcBorders>
            <w:shd w:fill="BFBFBF" w:color="auto" w:themeFill="background1" w:themeFillShade="BF" w:val="clear"/>
            <w:tcW w:w="1230" w:type="dxa"/>
          </w:tcPr>
          <w:p w:rsidR="006077E9" w:rsidRDefault="006077E9" w14:paraId="278DA414" w14:textId="77777777" w:rsidP="00B11729" w:rsidRPr="006A636B">
            <w:pPr>
              <w:pStyle w:val="TableTopRow"/>
              <w:jc w:val="center"/>
            </w:pPr>
            <w:r>
              <w:t>Sometimes</w:t>
            </w:r>
          </w:p>
        </w:tc>
        <w:tc>
          <w:tcPr>
            <w:tcBorders>
              <w:top w:val="single" w:sz="4" w:color="auto" w:space="0"/>
              <w:bottom w:val="single" w:sz="4" w:color="auto" w:space="0"/>
              <w:left w:val="single" w:sz="4" w:color="auto" w:space="0"/>
              <w:right w:val="single" w:sz="4" w:color="auto" w:space="0"/>
            </w:tcBorders>
            <w:shd w:fill="BFBFBF" w:color="auto" w:themeFill="background1" w:themeFillShade="BF" w:val="clear"/>
            <w:tcW w:w="1083" w:type="dxa"/>
          </w:tcPr>
          <w:p w:rsidR="006077E9" w:rsidRDefault="006077E9" w14:paraId="7FDC556C" w14:textId="77777777" w:rsidP="00B11729" w:rsidRPr="006A636B">
            <w:pPr>
              <w:pStyle w:val="TableTopRow"/>
              <w:jc w:val="center"/>
            </w:pPr>
            <w:r>
              <w:t>Rarely</w:t>
            </w:r>
          </w:p>
        </w:tc>
      </w:tr>
      <w:tr w14:paraId="26A387BC" w14:textId="77777777" w:rsidR="006077E9" w:rsidRPr="00F80682" w:rsidTr="007B6791">
        <w:trPr>
          <w:jc w:val="center"/>
          <w:trHeight w:val="340"/>
        </w:trPr>
        <w:tc>
          <w:tcPr>
            <w:tcBorders>
              <w:top w:val="single" w:sz="4" w:color="auto" w:space="0"/>
              <w:bottom w:val="single" w:sz="4" w:color="auto" w:space="0"/>
              <w:left w:val="single" w:sz="4" w:color="auto" w:space="0"/>
              <w:right w:val="single" w:sz="4" w:color="auto" w:space="0"/>
            </w:tcBorders>
            <w:shd w:fill="D9D9D9" w:color="auto" w:themeFill="background1" w:themeFillShade="D9" w:val="clear"/>
            <w:vAlign w:val="center"/>
            <w:tcW w:w="4390" w:type="dxa"/>
          </w:tcPr>
          <w:p w:rsidR="006077E9" w:rsidRDefault="006077E9" w14:paraId="45AD70C6" w14:textId="77777777" w:rsidP="00E711FB" w:rsidRPr="003101BC">
            <w:pPr>
              <w:spacing w:after="200"/>
              <w:rPr>
                <w:b/>
                <w:sz w:val="20"/>
              </w:rPr>
            </w:pPr>
            <w:r w:rsidRPr="003101BC">
              <w:rPr>
                <w:b/>
                <w:sz w:val="20"/>
              </w:rPr>
              <w:t xml:space="preserve">1. Contribution </w:t>
            </w:r>
          </w:p>
        </w:tc>
        <w:tc>
          <w:tcPr>
            <w:tcBorders>
              <w:top w:val="single" w:sz="4" w:color="auto" w:space="0"/>
              <w:bottom w:val="single" w:sz="4" w:color="auto" w:space="0"/>
              <w:left w:val="single" w:sz="4" w:color="auto" w:space="0"/>
              <w:right w:val="single" w:sz="4" w:color="auto" w:space="0"/>
            </w:tcBorders>
            <w:shd w:fill="D9D9D9" w:color="auto" w:themeFill="background1" w:themeFillShade="D9" w:val="clear"/>
            <w:vAlign w:val="center"/>
            <w:tcW w:w="1156" w:type="dxa"/>
          </w:tcPr>
          <w:p w:rsidR="006077E9" w:rsidRDefault="006077E9" w14:paraId="29CC34CC" w14:textId="77777777" w:rsidP="00B11729" w:rsidRPr="00F80682">
            <w:pPr>
              <w:pStyle w:val="TableContents"/>
              <w:jc w:val="center"/>
              <w:rPr>
                <w:b/>
              </w:rPr>
            </w:pPr>
          </w:p>
        </w:tc>
        <w:tc>
          <w:tcPr>
            <w:tcBorders>
              <w:top w:val="single" w:sz="4" w:color="auto" w:space="0"/>
              <w:bottom w:val="single" w:sz="4" w:color="auto" w:space="0"/>
              <w:left w:val="single" w:sz="4" w:color="auto" w:space="0"/>
              <w:right w:val="single" w:sz="4" w:color="auto" w:space="0"/>
            </w:tcBorders>
            <w:shd w:fill="D9D9D9" w:color="auto" w:themeFill="background1" w:themeFillShade="D9" w:val="clear"/>
            <w:vAlign w:val="center"/>
            <w:tcW w:w="1157" w:type="dxa"/>
          </w:tcPr>
          <w:p w:rsidR="006077E9" w:rsidRDefault="006077E9" w14:paraId="1A1239EC" w14:textId="77777777" w:rsidP="00B11729" w:rsidRPr="00F80682">
            <w:pPr>
              <w:pStyle w:val="TableContents"/>
              <w:jc w:val="center"/>
              <w:rPr>
                <w:b/>
              </w:rPr>
            </w:pPr>
          </w:p>
        </w:tc>
        <w:tc>
          <w:tcPr>
            <w:tcBorders>
              <w:top w:val="single" w:sz="4" w:color="auto" w:space="0"/>
              <w:bottom w:val="single" w:sz="4" w:color="auto" w:space="0"/>
              <w:left w:val="single" w:sz="4" w:color="auto" w:space="0"/>
              <w:right w:val="single" w:sz="4" w:color="auto" w:space="0"/>
            </w:tcBorders>
            <w:shd w:fill="D9D9D9" w:color="auto" w:themeFill="background1" w:themeFillShade="D9" w:val="clear"/>
            <w:vAlign w:val="center"/>
            <w:tcW w:w="1230" w:type="dxa"/>
          </w:tcPr>
          <w:p w:rsidR="006077E9" w:rsidRDefault="006077E9" w14:paraId="4844D4F9" w14:textId="77777777" w:rsidP="00B11729" w:rsidRPr="00F80682">
            <w:pPr>
              <w:pStyle w:val="TableContents"/>
              <w:jc w:val="center"/>
              <w:rPr>
                <w:b/>
              </w:rPr>
            </w:pPr>
          </w:p>
        </w:tc>
        <w:tc>
          <w:tcPr>
            <w:tcBorders>
              <w:top w:val="single" w:sz="4" w:color="auto" w:space="0"/>
              <w:bottom w:val="single" w:sz="4" w:color="auto" w:space="0"/>
              <w:left w:val="single" w:sz="4" w:color="auto" w:space="0"/>
              <w:right w:val="single" w:sz="4" w:color="auto" w:space="0"/>
            </w:tcBorders>
            <w:shd w:fill="D9D9D9" w:color="auto" w:themeFill="background1" w:themeFillShade="D9" w:val="clear"/>
            <w:vAlign w:val="center"/>
            <w:tcW w:w="1083" w:type="dxa"/>
          </w:tcPr>
          <w:p w:rsidR="006077E9" w:rsidRDefault="006077E9" w14:paraId="13AB1DD1" w14:textId="77777777" w:rsidP="00B11729" w:rsidRPr="00F80682">
            <w:pPr>
              <w:pStyle w:val="TableContents"/>
              <w:jc w:val="center"/>
              <w:rPr>
                <w:b/>
              </w:rPr>
            </w:pPr>
          </w:p>
        </w:tc>
      </w:tr>
      <w:tr w14:paraId="1AD1924D" w14:textId="77777777" w:rsidR="006077E9" w:rsidRPr="006A636B" w:rsidTr="006077E9">
        <w:trPr>
          <w:jc w:val="center"/>
          <w:trHeight w:val="340"/>
        </w:trPr>
        <w:tc>
          <w:tcPr>
            <w:tcBorders>
              <w:top w:val="single" w:sz="4" w:color="auto" w:space="0"/>
              <w:bottom w:val="single" w:sz="4" w:color="auto" w:space="0"/>
              <w:left w:val="single" w:sz="4" w:color="auto" w:space="0"/>
              <w:right w:val="single" w:sz="4" w:color="auto" w:space="0"/>
            </w:tcBorders>
            <w:shd w:fill="FFFFFF" w:color="auto" w:themeFill="background1" w:val="clear"/>
            <w:vAlign w:val="center"/>
            <w:tcW w:w="4390" w:type="dxa"/>
          </w:tcPr>
          <w:p w:rsidR="006077E9" w:rsidRDefault="00B11729" w14:paraId="6A9B0299" w14:textId="27E3F9EE" w:rsidP="003B6A9C" w:rsidRPr="003101BC">
            <w:pPr>
              <w:pStyle w:val="ListParagraph"/>
              <w:numPr>
                <w:ilvl w:val="0"/>
                <w:numId w:val="21"/>
              </w:numPr>
              <w:contextualSpacing w:val="0"/>
              <w:spacing w:after="0"/>
              <w:rPr>
                <w:sz w:val="20"/>
              </w:rPr>
            </w:pPr>
            <w:r>
              <w:rPr>
                <w:sz w:val="20"/>
              </w:rPr>
              <w:t>D</w:t>
            </w:r>
            <w:r w:rsidR="006077E9" w:rsidRPr="003101BC">
              <w:rPr>
                <w:sz w:val="20"/>
              </w:rPr>
              <w:t>id fair share of the work</w:t>
            </w:r>
          </w:p>
        </w:tc>
        <w:sdt>
          <w:sdtPr>
            <w:id w:val="21214881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Borders>
                  <w:top w:val="single" w:sz="4" w:color="auto" w:space="0"/>
                  <w:bottom w:val="single" w:sz="4" w:color="auto" w:space="0"/>
                  <w:left w:val="single" w:sz="4" w:color="auto" w:space="0"/>
                  <w:right w:val="single" w:sz="4" w:color="auto" w:space="0"/>
                </w:tcBorders>
                <w:shd w:fill="FFFFFF" w:color="auto" w:themeFill="background1" w:val="clear"/>
                <w:vAlign w:val="center"/>
                <w:tcW w:w="1156" w:type="dxa"/>
              </w:tcPr>
              <w:p w:rsidR="006077E9" w:rsidRDefault="006077E9" w14:paraId="57BF967A" w14:textId="77777777" w:rsidP="00B11729">
                <w:pPr>
                  <w:pStyle w:val="TableContents"/>
                  <w:jc w:val="center"/>
                </w:pPr>
                <w:r>
                  <w:t>X</w:t>
                </w:r>
              </w:p>
            </w:tc>
          </w:sdtContent>
        </w:sdt>
        <w:sdt>
          <w:sdtPr>
            <w:id w:val="-15274019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Borders>
                  <w:top w:val="single" w:sz="4" w:color="auto" w:space="0"/>
                  <w:bottom w:val="single" w:sz="4" w:color="auto" w:space="0"/>
                  <w:left w:val="single" w:sz="4" w:color="auto" w:space="0"/>
                  <w:right w:val="single" w:sz="4" w:color="auto" w:space="0"/>
                </w:tcBorders>
                <w:shd w:fill="FFFFFF" w:color="auto" w:themeFill="background1" w:val="clear"/>
                <w:vAlign w:val="center"/>
                <w:tcW w:w="1157" w:type="dxa"/>
              </w:tcPr>
              <w:p w:rsidR="006077E9" w:rsidRDefault="006077E9" w14:paraId="6BFC9990" w14:textId="77777777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4099903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Borders>
                  <w:top w:val="single" w:sz="4" w:color="auto" w:space="0"/>
                  <w:bottom w:val="single" w:sz="4" w:color="auto" w:space="0"/>
                  <w:left w:val="single" w:sz="4" w:color="auto" w:space="0"/>
                  <w:right w:val="single" w:sz="4" w:color="auto" w:space="0"/>
                </w:tcBorders>
                <w:shd w:fill="FFFFFF" w:color="auto" w:themeFill="background1" w:val="clear"/>
                <w:vAlign w:val="center"/>
                <w:tcW w:w="1230" w:type="dxa"/>
              </w:tcPr>
              <w:p w:rsidR="006077E9" w:rsidRDefault="006077E9" w14:paraId="549C21F2" w14:textId="77777777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3827093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Borders>
                  <w:top w:val="single" w:sz="4" w:color="auto" w:space="0"/>
                  <w:bottom w:val="single" w:sz="4" w:color="auto" w:space="0"/>
                  <w:left w:val="single" w:sz="4" w:color="auto" w:space="0"/>
                  <w:right w:val="single" w:sz="4" w:color="auto" w:space="0"/>
                </w:tcBorders>
                <w:shd w:fill="FFFFFF" w:color="auto" w:themeFill="background1" w:val="clear"/>
                <w:vAlign w:val="center"/>
                <w:tcW w:w="1083" w:type="dxa"/>
              </w:tcPr>
              <w:p w:rsidR="006077E9" w:rsidRDefault="006077E9" w14:paraId="04CF2BD7" w14:textId="77777777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14:paraId="4BA4F0B4" w14:textId="77777777" w:rsidR="006077E9" w:rsidRPr="006A636B" w:rsidTr="006077E9">
        <w:trPr>
          <w:jc w:val="center"/>
          <w:trHeight w:val="340"/>
        </w:trPr>
        <w:tc>
          <w:tcPr>
            <w:tcBorders>
              <w:top w:val="single" w:sz="4" w:color="auto" w:space="0"/>
              <w:bottom w:val="single" w:sz="4" w:color="auto" w:space="0"/>
              <w:left w:val="single" w:sz="4" w:color="auto" w:space="0"/>
              <w:right w:val="single" w:sz="4" w:color="auto" w:space="0"/>
            </w:tcBorders>
            <w:shd w:fill="FFFFFF" w:color="auto" w:themeFill="background1" w:val="clear"/>
            <w:vAlign w:val="center"/>
            <w:tcW w:w="4390" w:type="dxa"/>
          </w:tcPr>
          <w:p w:rsidR="006077E9" w:rsidRDefault="00B11729" w14:paraId="74E65A7A" w14:textId="025C4CCF" w:rsidP="003B6A9C" w:rsidRPr="003101BC">
            <w:pPr>
              <w:pStyle w:val="ListParagraph"/>
              <w:numPr>
                <w:ilvl w:val="0"/>
                <w:numId w:val="21"/>
              </w:numPr>
              <w:contextualSpacing w:val="0"/>
              <w:spacing w:after="0"/>
              <w:rPr>
                <w:sz w:val="20"/>
              </w:rPr>
            </w:pPr>
            <w:r>
              <w:rPr>
                <w:sz w:val="20"/>
              </w:rPr>
              <w:t>C</w:t>
            </w:r>
            <w:r w:rsidR="006077E9" w:rsidRPr="003101BC">
              <w:rPr>
                <w:sz w:val="20"/>
              </w:rPr>
              <w:t>ontributed useful ideas, suggestions and comments</w:t>
            </w:r>
          </w:p>
        </w:tc>
        <w:sdt>
          <w:sdtPr>
            <w:id w:val="15998307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Borders>
                  <w:top w:val="single" w:sz="4" w:color="auto" w:space="0"/>
                  <w:bottom w:val="single" w:sz="4" w:color="auto" w:space="0"/>
                  <w:left w:val="single" w:sz="4" w:color="auto" w:space="0"/>
                  <w:right w:val="single" w:sz="4" w:color="auto" w:space="0"/>
                </w:tcBorders>
                <w:shd w:fill="FFFFFF" w:color="auto" w:themeFill="background1" w:val="clear"/>
                <w:vAlign w:val="center"/>
                <w:tcW w:w="1156" w:type="dxa"/>
              </w:tcPr>
              <w:p w:rsidR="006077E9" w:rsidRDefault="009E0431" w14:paraId="4429F79A" w14:textId="2B9AC5A1" w:rsidP="00B11729">
                <w:pPr>
                  <w:pStyle w:val="TableContents"/>
                  <w:jc w:val="center"/>
                </w:pPr>
                <w:r>
                  <w:t>X</w:t>
                </w:r>
              </w:p>
            </w:tc>
          </w:sdtContent>
        </w:sdt>
        <w:sdt>
          <w:sdtPr>
            <w:id w:val="16993435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Borders>
                  <w:top w:val="single" w:sz="4" w:color="auto" w:space="0"/>
                  <w:bottom w:val="single" w:sz="4" w:color="auto" w:space="0"/>
                  <w:left w:val="single" w:sz="4" w:color="auto" w:space="0"/>
                  <w:right w:val="single" w:sz="4" w:color="auto" w:space="0"/>
                </w:tcBorders>
                <w:shd w:fill="FFFFFF" w:color="auto" w:themeFill="background1" w:val="clear"/>
                <w:vAlign w:val="center"/>
                <w:tcW w:w="1157" w:type="dxa"/>
              </w:tcPr>
              <w:p w:rsidR="006077E9" w:rsidRDefault="006077E9" w14:paraId="190C9D66" w14:textId="77777777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685093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Borders>
                  <w:top w:val="single" w:sz="4" w:color="auto" w:space="0"/>
                  <w:bottom w:val="single" w:sz="4" w:color="auto" w:space="0"/>
                  <w:left w:val="single" w:sz="4" w:color="auto" w:space="0"/>
                  <w:right w:val="single" w:sz="4" w:color="auto" w:space="0"/>
                </w:tcBorders>
                <w:shd w:fill="FFFFFF" w:color="auto" w:themeFill="background1" w:val="clear"/>
                <w:vAlign w:val="center"/>
                <w:tcW w:w="1230" w:type="dxa"/>
              </w:tcPr>
              <w:p w:rsidR="006077E9" w:rsidRDefault="006077E9" w14:paraId="13FF0C5A" w14:textId="77777777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8112489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Borders>
                  <w:top w:val="single" w:sz="4" w:color="auto" w:space="0"/>
                  <w:bottom w:val="single" w:sz="4" w:color="auto" w:space="0"/>
                  <w:left w:val="single" w:sz="4" w:color="auto" w:space="0"/>
                  <w:right w:val="single" w:sz="4" w:color="auto" w:space="0"/>
                </w:tcBorders>
                <w:shd w:fill="FFFFFF" w:color="auto" w:themeFill="background1" w:val="clear"/>
                <w:vAlign w:val="center"/>
                <w:tcW w:w="1083" w:type="dxa"/>
              </w:tcPr>
              <w:p w:rsidR="006077E9" w:rsidRDefault="006077E9" w14:paraId="3A89984F" w14:textId="77777777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14:paraId="3B65AE8F" w14:textId="77777777" w:rsidR="006077E9" w:rsidRPr="006A636B" w:rsidTr="006077E9">
        <w:trPr>
          <w:jc w:val="center"/>
          <w:trHeight w:val="340"/>
        </w:trPr>
        <w:tc>
          <w:tcPr>
            <w:tcBorders>
              <w:top w:val="single" w:sz="4" w:color="auto" w:space="0"/>
              <w:bottom w:val="single" w:sz="4" w:color="auto" w:space="0"/>
              <w:left w:val="single" w:sz="4" w:color="auto" w:space="0"/>
              <w:right w:val="single" w:sz="4" w:color="auto" w:space="0"/>
            </w:tcBorders>
            <w:shd w:fill="FFFFFF" w:color="auto" w:themeFill="background1" w:val="clear"/>
            <w:vAlign w:val="center"/>
            <w:tcW w:w="4390" w:type="dxa"/>
          </w:tcPr>
          <w:p w:rsidR="006077E9" w:rsidRDefault="00B11729" w14:paraId="11B319B6" w14:textId="1751CE94" w:rsidP="003B6A9C" w:rsidRPr="003101BC">
            <w:pPr>
              <w:pStyle w:val="ListParagraph"/>
              <w:numPr>
                <w:ilvl w:val="0"/>
                <w:numId w:val="21"/>
              </w:numPr>
              <w:contextualSpacing w:val="0"/>
              <w:spacing w:after="0"/>
              <w:rPr>
                <w:sz w:val="20"/>
              </w:rPr>
            </w:pPr>
            <w:r>
              <w:rPr>
                <w:sz w:val="20"/>
              </w:rPr>
              <w:t>W</w:t>
            </w:r>
            <w:r w:rsidR="006077E9" w:rsidRPr="003101BC">
              <w:rPr>
                <w:sz w:val="20"/>
              </w:rPr>
              <w:t>as actively involved in team discussions and activities</w:t>
            </w:r>
          </w:p>
        </w:tc>
        <w:sdt>
          <w:sdtPr>
            <w:id w:val="14580703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Borders>
                  <w:top w:val="single" w:sz="4" w:color="auto" w:space="0"/>
                  <w:bottom w:val="single" w:sz="4" w:color="auto" w:space="0"/>
                  <w:left w:val="single" w:sz="4" w:color="auto" w:space="0"/>
                  <w:right w:val="single" w:sz="4" w:color="auto" w:space="0"/>
                </w:tcBorders>
                <w:shd w:fill="FFFFFF" w:color="auto" w:themeFill="background1" w:val="clear"/>
                <w:vAlign w:val="center"/>
                <w:tcW w:w="1156" w:type="dxa"/>
              </w:tcPr>
              <w:p w:rsidR="006077E9" w:rsidRDefault="006077E9" w14:paraId="1EEE194F" w14:textId="77777777" w:rsidP="00B11729">
                <w:pPr>
                  <w:pStyle w:val="TableContents"/>
                  <w:jc w:val="center"/>
                </w:pPr>
                <w:r>
                  <w:t>X</w:t>
                </w:r>
              </w:p>
            </w:tc>
          </w:sdtContent>
        </w:sdt>
        <w:sdt>
          <w:sdtPr>
            <w:id w:val="8687209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Borders>
                  <w:top w:val="single" w:sz="4" w:color="auto" w:space="0"/>
                  <w:bottom w:val="single" w:sz="4" w:color="auto" w:space="0"/>
                  <w:left w:val="single" w:sz="4" w:color="auto" w:space="0"/>
                  <w:right w:val="single" w:sz="4" w:color="auto" w:space="0"/>
                </w:tcBorders>
                <w:shd w:fill="FFFFFF" w:color="auto" w:themeFill="background1" w:val="clear"/>
                <w:vAlign w:val="center"/>
                <w:tcW w:w="1157" w:type="dxa"/>
              </w:tcPr>
              <w:p w:rsidR="006077E9" w:rsidRDefault="006077E9" w14:paraId="2F4DBC66" w14:textId="77777777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5663887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Borders>
                  <w:top w:val="single" w:sz="4" w:color="auto" w:space="0"/>
                  <w:bottom w:val="single" w:sz="4" w:color="auto" w:space="0"/>
                  <w:left w:val="single" w:sz="4" w:color="auto" w:space="0"/>
                  <w:right w:val="single" w:sz="4" w:color="auto" w:space="0"/>
                </w:tcBorders>
                <w:shd w:fill="FFFFFF" w:color="auto" w:themeFill="background1" w:val="clear"/>
                <w:vAlign w:val="center"/>
                <w:tcW w:w="1230" w:type="dxa"/>
              </w:tcPr>
              <w:p w:rsidR="006077E9" w:rsidRDefault="006077E9" w14:paraId="54416095" w14:textId="77777777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6751441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Borders>
                  <w:top w:val="single" w:sz="4" w:color="auto" w:space="0"/>
                  <w:bottom w:val="single" w:sz="4" w:color="auto" w:space="0"/>
                  <w:left w:val="single" w:sz="4" w:color="auto" w:space="0"/>
                  <w:right w:val="single" w:sz="4" w:color="auto" w:space="0"/>
                </w:tcBorders>
                <w:shd w:fill="FFFFFF" w:color="auto" w:themeFill="background1" w:val="clear"/>
                <w:vAlign w:val="center"/>
                <w:tcW w:w="1083" w:type="dxa"/>
              </w:tcPr>
              <w:p w:rsidR="006077E9" w:rsidRDefault="006077E9" w14:paraId="6B231190" w14:textId="77777777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14:paraId="4CDCCCDF" w14:textId="77777777" w:rsidR="006077E9" w:rsidRPr="00F80682" w:rsidTr="007B6791">
        <w:trPr>
          <w:jc w:val="center"/>
          <w:trHeight w:val="340"/>
        </w:trPr>
        <w:tc>
          <w:tcPr>
            <w:tcBorders>
              <w:top w:val="single" w:sz="4" w:color="auto" w:space="0"/>
              <w:bottom w:val="single" w:sz="4" w:color="auto" w:space="0"/>
              <w:left w:val="single" w:sz="4" w:color="auto" w:space="0"/>
              <w:right w:val="single" w:sz="4" w:color="auto" w:space="0"/>
            </w:tcBorders>
            <w:shd w:fill="D9D9D9" w:color="auto" w:themeFill="background1" w:themeFillShade="D9" w:val="clear"/>
            <w:vAlign w:val="center"/>
            <w:tcW w:w="4390" w:type="dxa"/>
          </w:tcPr>
          <w:p w:rsidR="006077E9" w:rsidRDefault="006077E9" w14:paraId="46E6777F" w14:textId="77777777" w:rsidP="00E711FB" w:rsidRPr="003101BC">
            <w:pPr>
              <w:spacing w:after="200"/>
              <w:rPr>
                <w:b/>
                <w:sz w:val="20"/>
              </w:rPr>
            </w:pPr>
            <w:r w:rsidRPr="003101BC">
              <w:rPr>
                <w:b/>
                <w:sz w:val="20"/>
              </w:rPr>
              <w:t>2. Problem solving and decision making</w:t>
            </w:r>
          </w:p>
        </w:tc>
        <w:tc>
          <w:tcPr>
            <w:tcBorders>
              <w:top w:val="single" w:sz="4" w:color="auto" w:space="0"/>
              <w:bottom w:val="single" w:sz="4" w:color="auto" w:space="0"/>
              <w:left w:val="single" w:sz="4" w:color="auto" w:space="0"/>
              <w:right w:val="single" w:sz="4" w:color="auto" w:space="0"/>
            </w:tcBorders>
            <w:shd w:fill="D9D9D9" w:color="auto" w:themeFill="background1" w:themeFillShade="D9" w:val="clear"/>
            <w:vAlign w:val="center"/>
            <w:tcW w:w="1156" w:type="dxa"/>
          </w:tcPr>
          <w:p w:rsidR="006077E9" w:rsidRDefault="006077E9" w14:paraId="12830AEC" w14:textId="77777777" w:rsidP="00B11729" w:rsidRPr="00F80682">
            <w:pPr>
              <w:pStyle w:val="TableContents"/>
              <w:jc w:val="center"/>
              <w:rPr>
                <w:b/>
              </w:rPr>
            </w:pPr>
          </w:p>
        </w:tc>
        <w:tc>
          <w:tcPr>
            <w:tcBorders>
              <w:top w:val="single" w:sz="4" w:color="auto" w:space="0"/>
              <w:bottom w:val="single" w:sz="4" w:color="auto" w:space="0"/>
              <w:left w:val="single" w:sz="4" w:color="auto" w:space="0"/>
              <w:right w:val="single" w:sz="4" w:color="auto" w:space="0"/>
            </w:tcBorders>
            <w:shd w:fill="D9D9D9" w:color="auto" w:themeFill="background1" w:themeFillShade="D9" w:val="clear"/>
            <w:vAlign w:val="center"/>
            <w:tcW w:w="1157" w:type="dxa"/>
          </w:tcPr>
          <w:p w:rsidR="006077E9" w:rsidRDefault="006077E9" w14:paraId="4846B3A9" w14:textId="77777777" w:rsidP="00B11729" w:rsidRPr="00F80682">
            <w:pPr>
              <w:pStyle w:val="TableContents"/>
              <w:jc w:val="center"/>
              <w:rPr>
                <w:b/>
              </w:rPr>
            </w:pPr>
          </w:p>
        </w:tc>
        <w:tc>
          <w:tcPr>
            <w:tcBorders>
              <w:top w:val="single" w:sz="4" w:color="auto" w:space="0"/>
              <w:bottom w:val="single" w:sz="4" w:color="auto" w:space="0"/>
              <w:left w:val="single" w:sz="4" w:color="auto" w:space="0"/>
              <w:right w:val="single" w:sz="4" w:color="auto" w:space="0"/>
            </w:tcBorders>
            <w:shd w:fill="D9D9D9" w:color="auto" w:themeFill="background1" w:themeFillShade="D9" w:val="clear"/>
            <w:vAlign w:val="center"/>
            <w:tcW w:w="1230" w:type="dxa"/>
          </w:tcPr>
          <w:p w:rsidR="006077E9" w:rsidRDefault="006077E9" w14:paraId="5B672F83" w14:textId="77777777" w:rsidP="00B11729" w:rsidRPr="00F80682">
            <w:pPr>
              <w:pStyle w:val="TableContents"/>
              <w:jc w:val="center"/>
              <w:rPr>
                <w:b/>
              </w:rPr>
            </w:pPr>
          </w:p>
        </w:tc>
        <w:tc>
          <w:tcPr>
            <w:tcBorders>
              <w:top w:val="single" w:sz="4" w:color="auto" w:space="0"/>
              <w:bottom w:val="single" w:sz="4" w:color="auto" w:space="0"/>
              <w:left w:val="single" w:sz="4" w:color="auto" w:space="0"/>
              <w:right w:val="single" w:sz="4" w:color="auto" w:space="0"/>
            </w:tcBorders>
            <w:shd w:fill="D9D9D9" w:color="auto" w:themeFill="background1" w:themeFillShade="D9" w:val="clear"/>
            <w:vAlign w:val="center"/>
            <w:tcW w:w="1083" w:type="dxa"/>
          </w:tcPr>
          <w:p w:rsidR="006077E9" w:rsidRDefault="006077E9" w14:paraId="20969B9E" w14:textId="77777777" w:rsidP="00B11729" w:rsidRPr="00F80682">
            <w:pPr>
              <w:pStyle w:val="TableContents"/>
              <w:jc w:val="center"/>
              <w:rPr>
                <w:b/>
              </w:rPr>
            </w:pPr>
          </w:p>
        </w:tc>
      </w:tr>
      <w:tr w14:paraId="6C04B0E5" w14:textId="77777777" w:rsidR="006077E9" w:rsidRPr="006A636B" w:rsidTr="007B6791">
        <w:trPr>
          <w:jc w:val="center"/>
          <w:trHeight w:val="340"/>
        </w:trPr>
        <w:tc>
          <w:tcPr>
            <w:tcBorders>
              <w:top w:val="single" w:sz="4" w:color="auto" w:space="0"/>
              <w:bottom w:val="single" w:sz="4" w:color="auto" w:space="0"/>
              <w:left w:val="single" w:sz="4" w:color="auto" w:space="0"/>
              <w:right w:val="single" w:sz="4" w:color="auto" w:space="0"/>
            </w:tcBorders>
            <w:shd w:fill="FFFFFF" w:color="auto" w:themeFill="background1" w:val="clear"/>
            <w:vAlign w:val="center"/>
            <w:tcW w:w="4390" w:type="dxa"/>
          </w:tcPr>
          <w:p w:rsidR="006077E9" w:rsidRDefault="00B11729" w14:paraId="4DAC63FF" w14:textId="1DCF1B40" w:rsidP="003B6A9C" w:rsidRPr="003101BC">
            <w:pPr>
              <w:pStyle w:val="ListParagraph"/>
              <w:numPr>
                <w:ilvl w:val="0"/>
                <w:numId w:val="21"/>
              </w:numPr>
              <w:contextualSpacing w:val="0"/>
              <w:spacing w:after="200"/>
              <w:rPr>
                <w:sz w:val="20"/>
              </w:rPr>
            </w:pPr>
            <w:r>
              <w:rPr>
                <w:sz w:val="20"/>
              </w:rPr>
              <w:t>C</w:t>
            </w:r>
            <w:r w:rsidR="006077E9" w:rsidRPr="003101BC">
              <w:rPr>
                <w:sz w:val="20"/>
              </w:rPr>
              <w:t>ontributed to solving team problems</w:t>
            </w:r>
            <w:r w:rsidR="006077E9">
              <w:rPr>
                <w:sz w:val="20"/>
              </w:rPr>
              <w:t xml:space="preserve"> </w:t>
            </w:r>
          </w:p>
        </w:tc>
        <w:sdt>
          <w:sdtPr>
            <w:id w:val="21142354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Borders>
                  <w:top w:val="single" w:sz="4" w:color="auto" w:space="0"/>
                  <w:bottom w:val="single" w:sz="4" w:color="auto" w:space="0"/>
                  <w:left w:val="single" w:sz="4" w:color="auto" w:space="0"/>
                  <w:right w:val="single" w:sz="4" w:color="auto" w:space="0"/>
                </w:tcBorders>
                <w:shd w:fill="FFFFFF" w:color="auto" w:themeFill="background1" w:val="clear"/>
                <w:vAlign w:val="center"/>
                <w:tcW w:w="1156" w:type="dxa"/>
              </w:tcPr>
              <w:p w:rsidR="006077E9" w:rsidRDefault="006077E9" w14:paraId="6985176F" w14:textId="77777777" w:rsidP="00B11729">
                <w:pPr>
                  <w:pStyle w:val="TableContents"/>
                  <w:jc w:val="center"/>
                </w:pPr>
                <w:r>
                  <w:t>X</w:t>
                </w:r>
              </w:p>
            </w:tc>
          </w:sdtContent>
        </w:sdt>
        <w:sdt>
          <w:sdtPr>
            <w:id w:val="3570835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Borders>
                  <w:top w:val="single" w:sz="4" w:color="auto" w:space="0"/>
                  <w:bottom w:val="single" w:sz="4" w:color="auto" w:space="0"/>
                  <w:left w:val="single" w:sz="4" w:color="auto" w:space="0"/>
                  <w:right w:val="single" w:sz="4" w:color="auto" w:space="0"/>
                </w:tcBorders>
                <w:shd w:fill="FFFFFF" w:color="auto" w:themeFill="background1" w:val="clear"/>
                <w:vAlign w:val="center"/>
                <w:tcW w:w="1157" w:type="dxa"/>
              </w:tcPr>
              <w:p w:rsidR="006077E9" w:rsidRDefault="006077E9" w14:paraId="31E0E972" w14:textId="77777777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4105977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Borders>
                  <w:top w:val="single" w:sz="4" w:color="auto" w:space="0"/>
                  <w:bottom w:val="single" w:sz="4" w:color="auto" w:space="0"/>
                  <w:left w:val="single" w:sz="4" w:color="auto" w:space="0"/>
                  <w:right w:val="single" w:sz="4" w:color="auto" w:space="0"/>
                </w:tcBorders>
                <w:shd w:fill="FFFFFF" w:color="auto" w:themeFill="background1" w:val="clear"/>
                <w:vAlign w:val="center"/>
                <w:tcW w:w="1230" w:type="dxa"/>
              </w:tcPr>
              <w:p w:rsidR="006077E9" w:rsidRDefault="006077E9" w14:paraId="1C689860" w14:textId="77777777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4983806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Borders>
                  <w:top w:val="single" w:sz="4" w:color="auto" w:space="0"/>
                  <w:bottom w:val="single" w:sz="4" w:color="auto" w:space="0"/>
                  <w:left w:val="single" w:sz="4" w:color="auto" w:space="0"/>
                  <w:right w:val="single" w:sz="4" w:color="auto" w:space="0"/>
                </w:tcBorders>
                <w:shd w:fill="FFFFFF" w:color="auto" w:themeFill="background1" w:val="clear"/>
                <w:vAlign w:val="center"/>
                <w:tcW w:w="1083" w:type="dxa"/>
              </w:tcPr>
              <w:p w:rsidR="006077E9" w:rsidRDefault="006077E9" w14:paraId="73AA6C2B" w14:textId="77777777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14:paraId="1DBD6922" w14:textId="77777777" w:rsidR="008101BD" w:rsidRPr="006A636B" w:rsidTr="007B6791">
        <w:trPr>
          <w:jc w:val="center"/>
          <w:trHeight w:val="340"/>
        </w:trPr>
        <w:tc>
          <w:tcPr>
            <w:tcBorders>
              <w:top w:val="single" w:sz="4" w:color="auto" w:space="0"/>
              <w:bottom w:val="single" w:sz="4" w:color="auto" w:space="0"/>
              <w:left w:val="single" w:sz="4" w:color="auto" w:space="0"/>
              <w:right w:val="single" w:sz="4" w:color="auto" w:space="0"/>
            </w:tcBorders>
            <w:shd w:fill="FFFFFF" w:color="auto" w:themeFill="background1" w:val="clear"/>
            <w:vAlign w:val="center"/>
            <w:tcW w:w="4390" w:type="dxa"/>
          </w:tcPr>
          <w:p w:rsidR="008101BD" w:rsidRDefault="00B11729" w14:paraId="0697BD0E" w14:textId="3527A1FA" w:rsidP="003B6A9C" w:rsidRPr="003101BC">
            <w:pPr>
              <w:pStyle w:val="ListParagraph"/>
              <w:numPr>
                <w:ilvl w:val="0"/>
                <w:numId w:val="21"/>
              </w:numPr>
              <w:contextualSpacing w:val="0"/>
              <w:spacing w:after="200"/>
              <w:rPr>
                <w:sz w:val="20"/>
              </w:rPr>
            </w:pPr>
            <w:r>
              <w:rPr>
                <w:sz w:val="20"/>
              </w:rPr>
              <w:t>H</w:t>
            </w:r>
            <w:r w:rsidR="008101BD" w:rsidRPr="003101BC">
              <w:rPr>
                <w:sz w:val="20"/>
              </w:rPr>
              <w:t>elped the group reach consensus</w:t>
            </w:r>
          </w:p>
        </w:tc>
        <w:sdt>
          <w:sdtPr>
            <w:id w:val="-16688577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Borders>
                  <w:top w:val="single" w:sz="4" w:color="auto" w:space="0"/>
                  <w:bottom w:val="single" w:sz="4" w:color="auto" w:space="0"/>
                  <w:left w:val="single" w:sz="4" w:color="auto" w:space="0"/>
                  <w:right w:val="single" w:sz="4" w:color="auto" w:space="0"/>
                </w:tcBorders>
                <w:shd w:fill="FFFFFF" w:color="auto" w:themeFill="background1" w:val="clear"/>
                <w:vAlign w:val="center"/>
                <w:tcW w:w="1156" w:type="dxa"/>
              </w:tcPr>
              <w:p w:rsidR="008101BD" w:rsidRDefault="008101BD" w14:paraId="063C647B" w14:textId="77777777" w:rsidP="00B11729">
                <w:pPr>
                  <w:pStyle w:val="TableContents"/>
                  <w:jc w:val="center"/>
                </w:pPr>
                <w:r>
                  <w:t>X</w:t>
                </w:r>
              </w:p>
            </w:tc>
          </w:sdtContent>
        </w:sdt>
        <w:sdt>
          <w:sdtPr>
            <w:id w:val="-15055893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Borders>
                  <w:top w:val="single" w:sz="4" w:color="auto" w:space="0"/>
                  <w:bottom w:val="single" w:sz="4" w:color="auto" w:space="0"/>
                  <w:left w:val="single" w:sz="4" w:color="auto" w:space="0"/>
                  <w:right w:val="single" w:sz="4" w:color="auto" w:space="0"/>
                </w:tcBorders>
                <w:shd w:fill="FFFFFF" w:color="auto" w:themeFill="background1" w:val="clear"/>
                <w:vAlign w:val="center"/>
                <w:tcW w:w="1157" w:type="dxa"/>
              </w:tcPr>
              <w:p w:rsidR="008101BD" w:rsidRDefault="008101BD" w14:paraId="55E78478" w14:textId="77777777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7686744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Borders>
                  <w:top w:val="single" w:sz="4" w:color="auto" w:space="0"/>
                  <w:bottom w:val="single" w:sz="4" w:color="auto" w:space="0"/>
                  <w:left w:val="single" w:sz="4" w:color="auto" w:space="0"/>
                  <w:right w:val="single" w:sz="4" w:color="auto" w:space="0"/>
                </w:tcBorders>
                <w:shd w:fill="FFFFFF" w:color="auto" w:themeFill="background1" w:val="clear"/>
                <w:vAlign w:val="center"/>
                <w:tcW w:w="1230" w:type="dxa"/>
              </w:tcPr>
              <w:p w:rsidR="008101BD" w:rsidRDefault="008101BD" w14:paraId="2DD1DBDE" w14:textId="77777777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5416633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Borders>
                  <w:top w:val="single" w:sz="4" w:color="auto" w:space="0"/>
                  <w:bottom w:val="single" w:sz="4" w:color="auto" w:space="0"/>
                  <w:left w:val="single" w:sz="4" w:color="auto" w:space="0"/>
                  <w:right w:val="single" w:sz="4" w:color="auto" w:space="0"/>
                </w:tcBorders>
                <w:shd w:fill="FFFFFF" w:color="auto" w:themeFill="background1" w:val="clear"/>
                <w:vAlign w:val="center"/>
                <w:tcW w:w="1083" w:type="dxa"/>
              </w:tcPr>
              <w:p w:rsidR="008101BD" w:rsidRDefault="008101BD" w14:paraId="66EC992E" w14:textId="77777777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14:paraId="73EAB1F6" w14:textId="77777777" w:rsidR="008101BD" w:rsidRPr="006A636B" w:rsidTr="007B6791">
        <w:trPr>
          <w:jc w:val="center"/>
          <w:trHeight w:val="340"/>
        </w:trPr>
        <w:tc>
          <w:tcPr>
            <w:tcBorders>
              <w:top w:val="single" w:sz="4" w:color="auto" w:space="0"/>
              <w:bottom w:val="single" w:sz="4" w:color="auto" w:space="0"/>
              <w:left w:val="single" w:sz="4" w:color="auto" w:space="0"/>
              <w:right w:val="single" w:sz="4" w:color="auto" w:space="0"/>
            </w:tcBorders>
            <w:shd w:fill="FFFFFF" w:color="auto" w:themeFill="background1" w:val="clear"/>
            <w:vAlign w:val="center"/>
            <w:tcW w:w="4390" w:type="dxa"/>
          </w:tcPr>
          <w:p w:rsidR="008101BD" w:rsidRDefault="00B11729" w14:paraId="2BFFB015" w14:textId="0E1462ED" w:rsidP="003B6A9C" w:rsidRPr="003101BC">
            <w:pPr>
              <w:pStyle w:val="ListParagraph"/>
              <w:numPr>
                <w:ilvl w:val="0"/>
                <w:numId w:val="21"/>
              </w:numPr>
              <w:contextualSpacing w:val="0"/>
              <w:spacing w:after="200"/>
              <w:rPr>
                <w:sz w:val="20"/>
              </w:rPr>
            </w:pPr>
            <w:r>
              <w:rPr>
                <w:sz w:val="20"/>
              </w:rPr>
              <w:t>A</w:t>
            </w:r>
            <w:r w:rsidR="008101BD" w:rsidRPr="003101BC">
              <w:rPr>
                <w:sz w:val="20"/>
              </w:rPr>
              <w:t>ccepted team decisions</w:t>
            </w:r>
          </w:p>
        </w:tc>
        <w:sdt>
          <w:sdtPr>
            <w:id w:val="-15998697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Borders>
                  <w:top w:val="single" w:sz="4" w:color="auto" w:space="0"/>
                  <w:bottom w:val="single" w:sz="4" w:color="auto" w:space="0"/>
                  <w:left w:val="single" w:sz="4" w:color="auto" w:space="0"/>
                  <w:right w:val="single" w:sz="4" w:color="auto" w:space="0"/>
                </w:tcBorders>
                <w:shd w:fill="FFFFFF" w:color="auto" w:themeFill="background1" w:val="clear"/>
                <w:vAlign w:val="center"/>
                <w:tcW w:w="1156" w:type="dxa"/>
              </w:tcPr>
              <w:p w:rsidR="008101BD" w:rsidRDefault="008101BD" w14:paraId="0B12ED4C" w14:textId="77777777" w:rsidP="00B11729">
                <w:pPr>
                  <w:pStyle w:val="TableContents"/>
                  <w:jc w:val="center"/>
                </w:pPr>
                <w:r>
                  <w:t>X</w:t>
                </w:r>
              </w:p>
            </w:tc>
          </w:sdtContent>
        </w:sdt>
        <w:sdt>
          <w:sdtPr>
            <w:id w:val="1413948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Borders>
                  <w:top w:val="single" w:sz="4" w:color="auto" w:space="0"/>
                  <w:bottom w:val="single" w:sz="4" w:color="auto" w:space="0"/>
                  <w:left w:val="single" w:sz="4" w:color="auto" w:space="0"/>
                  <w:right w:val="single" w:sz="4" w:color="auto" w:space="0"/>
                </w:tcBorders>
                <w:shd w:fill="FFFFFF" w:color="auto" w:themeFill="background1" w:val="clear"/>
                <w:vAlign w:val="center"/>
                <w:tcW w:w="1157" w:type="dxa"/>
              </w:tcPr>
              <w:p w:rsidR="008101BD" w:rsidRDefault="008101BD" w14:paraId="70264403" w14:textId="77777777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4425831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Borders>
                  <w:top w:val="single" w:sz="4" w:color="auto" w:space="0"/>
                  <w:bottom w:val="single" w:sz="4" w:color="auto" w:space="0"/>
                  <w:left w:val="single" w:sz="4" w:color="auto" w:space="0"/>
                  <w:right w:val="single" w:sz="4" w:color="auto" w:space="0"/>
                </w:tcBorders>
                <w:shd w:fill="FFFFFF" w:color="auto" w:themeFill="background1" w:val="clear"/>
                <w:vAlign w:val="center"/>
                <w:tcW w:w="1230" w:type="dxa"/>
              </w:tcPr>
              <w:p w:rsidR="008101BD" w:rsidRDefault="008101BD" w14:paraId="070C2B44" w14:textId="77777777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8111625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Borders>
                  <w:top w:val="single" w:sz="4" w:color="auto" w:space="0"/>
                  <w:bottom w:val="single" w:sz="4" w:color="auto" w:space="0"/>
                  <w:left w:val="single" w:sz="4" w:color="auto" w:space="0"/>
                  <w:right w:val="single" w:sz="4" w:color="auto" w:space="0"/>
                </w:tcBorders>
                <w:shd w:fill="FFFFFF" w:color="auto" w:themeFill="background1" w:val="clear"/>
                <w:vAlign w:val="center"/>
                <w:tcW w:w="1083" w:type="dxa"/>
              </w:tcPr>
              <w:p w:rsidR="008101BD" w:rsidRDefault="008101BD" w14:paraId="78E4930F" w14:textId="77777777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14:paraId="3B525513" w14:textId="77777777" w:rsidR="00784C47" w:rsidRPr="00F80682" w:rsidTr="007B6791">
        <w:trPr>
          <w:jc w:val="center"/>
          <w:trHeight w:val="340"/>
        </w:trPr>
        <w:tc>
          <w:tcPr>
            <w:tcBorders>
              <w:top w:val="single" w:sz="4" w:color="auto" w:space="0"/>
              <w:bottom w:val="single" w:sz="4" w:color="auto" w:space="0"/>
              <w:left w:val="single" w:sz="4" w:color="auto" w:space="0"/>
              <w:right w:val="single" w:sz="4" w:color="auto" w:space="0"/>
            </w:tcBorders>
            <w:shd w:fill="D9D9D9" w:color="auto" w:themeFill="background1" w:themeFillShade="D9" w:val="clear"/>
            <w:vAlign w:val="center"/>
            <w:tcW w:w="4390" w:type="dxa"/>
          </w:tcPr>
          <w:p w:rsidR="00784C47" w:rsidRDefault="00784C47" w14:paraId="24F901D0" w14:textId="2D3FB989" w:rsidP="00E711FB" w:rsidRPr="003101BC">
            <w:pPr>
              <w:spacing w:after="200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  <w:r w:rsidRPr="003101BC">
              <w:rPr>
                <w:b/>
                <w:sz w:val="20"/>
              </w:rPr>
              <w:t xml:space="preserve">. </w:t>
            </w:r>
            <w:r>
              <w:rPr>
                <w:b/>
                <w:sz w:val="20"/>
              </w:rPr>
              <w:t>Facilitation</w:t>
            </w:r>
          </w:p>
        </w:tc>
        <w:tc>
          <w:tcPr>
            <w:tcBorders>
              <w:top w:val="single" w:sz="4" w:color="auto" w:space="0"/>
              <w:bottom w:val="single" w:sz="4" w:color="auto" w:space="0"/>
              <w:left w:val="single" w:sz="4" w:color="auto" w:space="0"/>
              <w:right w:val="single" w:sz="4" w:color="auto" w:space="0"/>
            </w:tcBorders>
            <w:shd w:fill="D9D9D9" w:color="auto" w:themeFill="background1" w:themeFillShade="D9" w:val="clear"/>
            <w:vAlign w:val="center"/>
            <w:tcW w:w="1156" w:type="dxa"/>
          </w:tcPr>
          <w:p w:rsidR="00784C47" w:rsidRDefault="00784C47" w14:paraId="7FC73CB6" w14:textId="77777777" w:rsidP="00B11729" w:rsidRPr="00F80682">
            <w:pPr>
              <w:pStyle w:val="TableContents"/>
              <w:jc w:val="center"/>
              <w:rPr>
                <w:b/>
              </w:rPr>
            </w:pPr>
          </w:p>
        </w:tc>
        <w:tc>
          <w:tcPr>
            <w:tcBorders>
              <w:top w:val="single" w:sz="4" w:color="auto" w:space="0"/>
              <w:bottom w:val="single" w:sz="4" w:color="auto" w:space="0"/>
              <w:left w:val="single" w:sz="4" w:color="auto" w:space="0"/>
              <w:right w:val="single" w:sz="4" w:color="auto" w:space="0"/>
            </w:tcBorders>
            <w:shd w:fill="D9D9D9" w:color="auto" w:themeFill="background1" w:themeFillShade="D9" w:val="clear"/>
            <w:vAlign w:val="center"/>
            <w:tcW w:w="1157" w:type="dxa"/>
          </w:tcPr>
          <w:p w:rsidR="00784C47" w:rsidRDefault="00784C47" w14:paraId="1970FC25" w14:textId="77777777" w:rsidP="00B11729" w:rsidRPr="00F80682">
            <w:pPr>
              <w:pStyle w:val="TableContents"/>
              <w:jc w:val="center"/>
              <w:rPr>
                <w:b/>
              </w:rPr>
            </w:pPr>
          </w:p>
        </w:tc>
        <w:tc>
          <w:tcPr>
            <w:tcBorders>
              <w:top w:val="single" w:sz="4" w:color="auto" w:space="0"/>
              <w:bottom w:val="single" w:sz="4" w:color="auto" w:space="0"/>
              <w:left w:val="single" w:sz="4" w:color="auto" w:space="0"/>
              <w:right w:val="single" w:sz="4" w:color="auto" w:space="0"/>
            </w:tcBorders>
            <w:shd w:fill="D9D9D9" w:color="auto" w:themeFill="background1" w:themeFillShade="D9" w:val="clear"/>
            <w:vAlign w:val="center"/>
            <w:tcW w:w="1230" w:type="dxa"/>
          </w:tcPr>
          <w:p w:rsidR="00784C47" w:rsidRDefault="00784C47" w14:paraId="1E85CBD2" w14:textId="77777777" w:rsidP="00B11729" w:rsidRPr="00F80682">
            <w:pPr>
              <w:pStyle w:val="TableContents"/>
              <w:jc w:val="center"/>
              <w:rPr>
                <w:b/>
              </w:rPr>
            </w:pPr>
          </w:p>
        </w:tc>
        <w:tc>
          <w:tcPr>
            <w:tcBorders>
              <w:top w:val="single" w:sz="4" w:color="auto" w:space="0"/>
              <w:bottom w:val="single" w:sz="4" w:color="auto" w:space="0"/>
              <w:left w:val="single" w:sz="4" w:color="auto" w:space="0"/>
              <w:right w:val="single" w:sz="4" w:color="auto" w:space="0"/>
            </w:tcBorders>
            <w:shd w:fill="D9D9D9" w:color="auto" w:themeFill="background1" w:themeFillShade="D9" w:val="clear"/>
            <w:vAlign w:val="center"/>
            <w:tcW w:w="1083" w:type="dxa"/>
          </w:tcPr>
          <w:p w:rsidR="00784C47" w:rsidRDefault="00784C47" w14:paraId="0DE8E97F" w14:textId="77777777" w:rsidP="00B11729" w:rsidRPr="00F80682">
            <w:pPr>
              <w:pStyle w:val="TableContents"/>
              <w:jc w:val="center"/>
              <w:rPr>
                <w:b/>
              </w:rPr>
            </w:pPr>
          </w:p>
        </w:tc>
      </w:tr>
      <w:tr w14:paraId="35534442" w14:textId="77777777" w:rsidR="008101BD" w:rsidRPr="006A636B" w:rsidTr="007B6791">
        <w:trPr>
          <w:jc w:val="center"/>
          <w:trHeight w:val="340"/>
        </w:trPr>
        <w:tc>
          <w:tcPr>
            <w:tcBorders>
              <w:top w:val="single" w:sz="4" w:color="auto" w:space="0"/>
              <w:bottom w:val="single" w:sz="4" w:color="auto" w:space="0"/>
              <w:left w:val="single" w:sz="4" w:color="auto" w:space="0"/>
              <w:right w:val="single" w:sz="4" w:color="auto" w:space="0"/>
            </w:tcBorders>
            <w:shd w:fill="FFFFFF" w:color="auto" w:themeFill="background1" w:val="clear"/>
            <w:vAlign w:val="center"/>
            <w:tcW w:w="4390" w:type="dxa"/>
          </w:tcPr>
          <w:p w:rsidR="008101BD" w:rsidRDefault="00B11729" w14:paraId="2DF2F105" w14:textId="5FA3FE1C" w:rsidP="003B6A9C" w:rsidRPr="003101BC">
            <w:pPr>
              <w:pStyle w:val="ListParagraph"/>
              <w:numPr>
                <w:ilvl w:val="0"/>
                <w:numId w:val="21"/>
              </w:numPr>
              <w:contextualSpacing w:val="0"/>
              <w:spacing w:after="200"/>
              <w:rPr>
                <w:sz w:val="20"/>
              </w:rPr>
            </w:pPr>
            <w:r>
              <w:rPr>
                <w:sz w:val="20"/>
              </w:rPr>
              <w:t>A</w:t>
            </w:r>
            <w:r w:rsidR="008101BD" w:rsidRPr="003101BC">
              <w:rPr>
                <w:sz w:val="20"/>
              </w:rPr>
              <w:t>sked for and appreciated others’ ideas</w:t>
            </w:r>
          </w:p>
        </w:tc>
        <w:sdt>
          <w:sdtPr>
            <w:id w:val="-6110619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Borders>
                  <w:top w:val="single" w:sz="4" w:color="auto" w:space="0"/>
                  <w:bottom w:val="single" w:sz="4" w:color="auto" w:space="0"/>
                  <w:left w:val="single" w:sz="4" w:color="auto" w:space="0"/>
                  <w:right w:val="single" w:sz="4" w:color="auto" w:space="0"/>
                </w:tcBorders>
                <w:shd w:fill="FFFFFF" w:color="auto" w:themeFill="background1" w:val="clear"/>
                <w:vAlign w:val="center"/>
                <w:tcW w:w="1156" w:type="dxa"/>
              </w:tcPr>
              <w:p w:rsidR="008101BD" w:rsidRDefault="008101BD" w14:paraId="5C1516B2" w14:textId="77777777" w:rsidP="00B11729">
                <w:pPr>
                  <w:pStyle w:val="TableContents"/>
                  <w:jc w:val="center"/>
                </w:pPr>
                <w:r>
                  <w:t>X</w:t>
                </w:r>
              </w:p>
            </w:tc>
          </w:sdtContent>
        </w:sdt>
        <w:sdt>
          <w:sdtPr>
            <w:id w:val="20315281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Borders>
                  <w:top w:val="single" w:sz="4" w:color="auto" w:space="0"/>
                  <w:bottom w:val="single" w:sz="4" w:color="auto" w:space="0"/>
                  <w:left w:val="single" w:sz="4" w:color="auto" w:space="0"/>
                  <w:right w:val="single" w:sz="4" w:color="auto" w:space="0"/>
                </w:tcBorders>
                <w:shd w:fill="FFFFFF" w:color="auto" w:themeFill="background1" w:val="clear"/>
                <w:vAlign w:val="center"/>
                <w:tcW w:w="1157" w:type="dxa"/>
              </w:tcPr>
              <w:p w:rsidR="008101BD" w:rsidRDefault="008101BD" w14:paraId="30148840" w14:textId="77777777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6036595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Borders>
                  <w:top w:val="single" w:sz="4" w:color="auto" w:space="0"/>
                  <w:bottom w:val="single" w:sz="4" w:color="auto" w:space="0"/>
                  <w:left w:val="single" w:sz="4" w:color="auto" w:space="0"/>
                  <w:right w:val="single" w:sz="4" w:color="auto" w:space="0"/>
                </w:tcBorders>
                <w:shd w:fill="FFFFFF" w:color="auto" w:themeFill="background1" w:val="clear"/>
                <w:vAlign w:val="center"/>
                <w:tcW w:w="1230" w:type="dxa"/>
              </w:tcPr>
              <w:p w:rsidR="008101BD" w:rsidRDefault="008101BD" w14:paraId="1EBBD412" w14:textId="77777777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8668278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Borders>
                  <w:top w:val="single" w:sz="4" w:color="auto" w:space="0"/>
                  <w:bottom w:val="single" w:sz="4" w:color="auto" w:space="0"/>
                  <w:left w:val="single" w:sz="4" w:color="auto" w:space="0"/>
                  <w:right w:val="single" w:sz="4" w:color="auto" w:space="0"/>
                </w:tcBorders>
                <w:shd w:fill="FFFFFF" w:color="auto" w:themeFill="background1" w:val="clear"/>
                <w:vAlign w:val="center"/>
                <w:tcW w:w="1083" w:type="dxa"/>
              </w:tcPr>
              <w:p w:rsidR="008101BD" w:rsidRDefault="008101BD" w14:paraId="26C381B2" w14:textId="77777777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14:paraId="18DCD0B6" w14:textId="77777777" w:rsidR="006077E9" w:rsidRPr="006A636B" w:rsidTr="007B6791">
        <w:trPr>
          <w:jc w:val="center"/>
          <w:trHeight w:val="340"/>
        </w:trPr>
        <w:tc>
          <w:tcPr>
            <w:tcBorders>
              <w:top w:val="single" w:sz="4" w:color="auto" w:space="0"/>
              <w:bottom w:val="single" w:sz="4" w:color="auto" w:space="0"/>
              <w:left w:val="single" w:sz="4" w:color="auto" w:space="0"/>
              <w:right w:val="single" w:sz="4" w:color="auto" w:space="0"/>
            </w:tcBorders>
            <w:shd w:fill="FFFFFF" w:color="auto" w:themeFill="background1" w:val="clear"/>
            <w:vAlign w:val="center"/>
            <w:tcW w:w="4390" w:type="dxa"/>
          </w:tcPr>
          <w:p w:rsidR="006077E9" w:rsidRDefault="00B11729" w14:paraId="4CE02FD0" w14:textId="28E0FA21" w:rsidP="003B6A9C" w:rsidRPr="003101BC">
            <w:pPr>
              <w:pStyle w:val="ListParagraph"/>
              <w:numPr>
                <w:ilvl w:val="0"/>
                <w:numId w:val="21"/>
              </w:numPr>
              <w:contextualSpacing w:val="0"/>
              <w:spacing w:after="200"/>
              <w:rPr>
                <w:sz w:val="20"/>
              </w:rPr>
            </w:pPr>
            <w:r>
              <w:rPr>
                <w:sz w:val="20"/>
              </w:rPr>
              <w:t>L</w:t>
            </w:r>
            <w:r w:rsidR="006077E9" w:rsidRPr="003101BC">
              <w:rPr>
                <w:sz w:val="20"/>
              </w:rPr>
              <w:t>istened carefully</w:t>
            </w:r>
          </w:p>
        </w:tc>
        <w:sdt>
          <w:sdtPr>
            <w:id w:val="-13061589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Borders>
                  <w:top w:val="single" w:sz="4" w:color="auto" w:space="0"/>
                  <w:bottom w:val="single" w:sz="4" w:color="auto" w:space="0"/>
                  <w:left w:val="single" w:sz="4" w:color="auto" w:space="0"/>
                  <w:right w:val="single" w:sz="4" w:color="auto" w:space="0"/>
                </w:tcBorders>
                <w:shd w:fill="FFFFFF" w:color="auto" w:themeFill="background1" w:val="clear"/>
                <w:vAlign w:val="center"/>
                <w:tcW w:w="1156" w:type="dxa"/>
              </w:tcPr>
              <w:p w:rsidR="006077E9" w:rsidRDefault="006077E9" w14:paraId="4F9717CD" w14:textId="77777777" w:rsidP="00B11729">
                <w:pPr>
                  <w:pStyle w:val="TableContents"/>
                  <w:jc w:val="center"/>
                </w:pPr>
                <w:r>
                  <w:t>X</w:t>
                </w:r>
              </w:p>
            </w:tc>
          </w:sdtContent>
        </w:sdt>
        <w:sdt>
          <w:sdtPr>
            <w:id w:val="-11953008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Borders>
                  <w:top w:val="single" w:sz="4" w:color="auto" w:space="0"/>
                  <w:bottom w:val="single" w:sz="4" w:color="auto" w:space="0"/>
                  <w:left w:val="single" w:sz="4" w:color="auto" w:space="0"/>
                  <w:right w:val="single" w:sz="4" w:color="auto" w:space="0"/>
                </w:tcBorders>
                <w:shd w:fill="FFFFFF" w:color="auto" w:themeFill="background1" w:val="clear"/>
                <w:vAlign w:val="center"/>
                <w:tcW w:w="1157" w:type="dxa"/>
              </w:tcPr>
              <w:p w:rsidR="006077E9" w:rsidRDefault="006077E9" w14:paraId="7278FA1F" w14:textId="77777777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951385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Borders>
                  <w:top w:val="single" w:sz="4" w:color="auto" w:space="0"/>
                  <w:bottom w:val="single" w:sz="4" w:color="auto" w:space="0"/>
                  <w:left w:val="single" w:sz="4" w:color="auto" w:space="0"/>
                  <w:right w:val="single" w:sz="4" w:color="auto" w:space="0"/>
                </w:tcBorders>
                <w:shd w:fill="FFFFFF" w:color="auto" w:themeFill="background1" w:val="clear"/>
                <w:vAlign w:val="center"/>
                <w:tcW w:w="1230" w:type="dxa"/>
              </w:tcPr>
              <w:p w:rsidR="006077E9" w:rsidRDefault="006077E9" w14:paraId="2620719F" w14:textId="77777777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3551514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Borders>
                  <w:top w:val="single" w:sz="4" w:color="auto" w:space="0"/>
                  <w:bottom w:val="single" w:sz="4" w:color="auto" w:space="0"/>
                  <w:left w:val="single" w:sz="4" w:color="auto" w:space="0"/>
                  <w:right w:val="single" w:sz="4" w:color="auto" w:space="0"/>
                </w:tcBorders>
                <w:shd w:fill="FFFFFF" w:color="auto" w:themeFill="background1" w:val="clear"/>
                <w:vAlign w:val="center"/>
                <w:tcW w:w="1083" w:type="dxa"/>
              </w:tcPr>
              <w:p w:rsidR="006077E9" w:rsidRDefault="006077E9" w14:paraId="45B3AC11" w14:textId="77777777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14:paraId="1D62F709" w14:textId="77777777" w:rsidR="006077E9" w:rsidRPr="006A636B" w:rsidTr="007B6791">
        <w:trPr>
          <w:jc w:val="center"/>
          <w:trHeight w:val="340"/>
        </w:trPr>
        <w:tc>
          <w:tcPr>
            <w:tcBorders>
              <w:top w:val="single" w:sz="4" w:color="auto" w:space="0"/>
              <w:bottom w:val="single" w:sz="4" w:color="auto" w:space="0"/>
              <w:left w:val="single" w:sz="4" w:color="auto" w:space="0"/>
              <w:right w:val="single" w:sz="4" w:color="auto" w:space="0"/>
            </w:tcBorders>
            <w:shd w:fill="FFFFFF" w:color="auto" w:themeFill="background1" w:val="clear"/>
            <w:vAlign w:val="center"/>
            <w:tcW w:w="4390" w:type="dxa"/>
          </w:tcPr>
          <w:p w:rsidR="006077E9" w:rsidRDefault="00B11729" w14:paraId="6A3F82FF" w14:textId="03F874B5" w:rsidP="003B6A9C" w:rsidRPr="003101BC">
            <w:pPr>
              <w:pStyle w:val="ListParagraph"/>
              <w:numPr>
                <w:ilvl w:val="0"/>
                <w:numId w:val="21"/>
              </w:numPr>
              <w:contextualSpacing w:val="0"/>
              <w:spacing w:after="200"/>
              <w:rPr>
                <w:sz w:val="20"/>
              </w:rPr>
            </w:pPr>
            <w:r>
              <w:rPr>
                <w:sz w:val="20"/>
              </w:rPr>
              <w:t>D</w:t>
            </w:r>
            <w:r w:rsidR="006077E9">
              <w:rPr>
                <w:sz w:val="20"/>
              </w:rPr>
              <w:t xml:space="preserve">id not dominate </w:t>
            </w:r>
            <w:r w:rsidR="0092324C">
              <w:rPr>
                <w:sz w:val="20"/>
              </w:rPr>
              <w:t>discussions</w:t>
            </w:r>
            <w:r w:rsidR="006077E9">
              <w:rPr>
                <w:sz w:val="20"/>
              </w:rPr>
              <w:t xml:space="preserve"> or interrupt</w:t>
            </w:r>
          </w:p>
        </w:tc>
        <w:sdt>
          <w:sdtPr>
            <w:id w:val="-15176800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Borders>
                  <w:top w:val="single" w:sz="4" w:color="auto" w:space="0"/>
                  <w:bottom w:val="single" w:sz="4" w:color="auto" w:space="0"/>
                  <w:left w:val="single" w:sz="4" w:color="auto" w:space="0"/>
                  <w:right w:val="single" w:sz="4" w:color="auto" w:space="0"/>
                </w:tcBorders>
                <w:shd w:fill="FFFFFF" w:color="auto" w:themeFill="background1" w:val="clear"/>
                <w:vAlign w:val="center"/>
                <w:tcW w:w="1156" w:type="dxa"/>
              </w:tcPr>
              <w:p w:rsidR="006077E9" w:rsidRDefault="006077E9" w14:paraId="21916946" w14:textId="77777777" w:rsidP="00B11729">
                <w:pPr>
                  <w:pStyle w:val="TableContents"/>
                  <w:jc w:val="center"/>
                </w:pPr>
                <w:r>
                  <w:t>X</w:t>
                </w:r>
              </w:p>
            </w:tc>
          </w:sdtContent>
        </w:sdt>
        <w:sdt>
          <w:sdtPr>
            <w:id w:val="-627294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Borders>
                  <w:top w:val="single" w:sz="4" w:color="auto" w:space="0"/>
                  <w:bottom w:val="single" w:sz="4" w:color="auto" w:space="0"/>
                  <w:left w:val="single" w:sz="4" w:color="auto" w:space="0"/>
                  <w:right w:val="single" w:sz="4" w:color="auto" w:space="0"/>
                </w:tcBorders>
                <w:shd w:fill="FFFFFF" w:color="auto" w:themeFill="background1" w:val="clear"/>
                <w:vAlign w:val="center"/>
                <w:tcW w:w="1157" w:type="dxa"/>
              </w:tcPr>
              <w:p w:rsidR="006077E9" w:rsidRDefault="006077E9" w14:paraId="628066D6" w14:textId="77777777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1586114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Borders>
                  <w:top w:val="single" w:sz="4" w:color="auto" w:space="0"/>
                  <w:bottom w:val="single" w:sz="4" w:color="auto" w:space="0"/>
                  <w:left w:val="single" w:sz="4" w:color="auto" w:space="0"/>
                  <w:right w:val="single" w:sz="4" w:color="auto" w:space="0"/>
                </w:tcBorders>
                <w:shd w:fill="FFFFFF" w:color="auto" w:themeFill="background1" w:val="clear"/>
                <w:vAlign w:val="center"/>
                <w:tcW w:w="1230" w:type="dxa"/>
              </w:tcPr>
              <w:p w:rsidR="006077E9" w:rsidRDefault="006077E9" w14:paraId="72F619B9" w14:textId="77777777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5382542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Borders>
                  <w:top w:val="single" w:sz="4" w:color="auto" w:space="0"/>
                  <w:bottom w:val="single" w:sz="4" w:color="auto" w:space="0"/>
                  <w:left w:val="single" w:sz="4" w:color="auto" w:space="0"/>
                  <w:right w:val="single" w:sz="4" w:color="auto" w:space="0"/>
                </w:tcBorders>
                <w:shd w:fill="FFFFFF" w:color="auto" w:themeFill="background1" w:val="clear"/>
                <w:vAlign w:val="center"/>
                <w:tcW w:w="1083" w:type="dxa"/>
              </w:tcPr>
              <w:p w:rsidR="006077E9" w:rsidRDefault="006077E9" w14:paraId="6645C351" w14:textId="77777777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14:paraId="5EFA5F34" w14:textId="77777777" w:rsidR="006077E9" w:rsidRPr="00F80682" w:rsidTr="007B6791">
        <w:trPr>
          <w:jc w:val="center"/>
          <w:trHeight w:val="340"/>
        </w:trPr>
        <w:tc>
          <w:tcPr>
            <w:tcBorders>
              <w:top w:val="single" w:sz="4" w:color="auto" w:space="0"/>
              <w:bottom w:val="single" w:sz="4" w:color="auto" w:space="0"/>
              <w:left w:val="single" w:sz="4" w:color="auto" w:space="0"/>
              <w:right w:val="single" w:sz="4" w:color="auto" w:space="0"/>
            </w:tcBorders>
            <w:shd w:fill="D9D9D9" w:color="auto" w:themeFill="background1" w:themeFillShade="D9" w:val="clear"/>
            <w:vAlign w:val="center"/>
            <w:tcW w:w="4390" w:type="dxa"/>
          </w:tcPr>
          <w:p w:rsidR="006077E9" w:rsidRDefault="008101BD" w14:paraId="5EE326E0" w14:textId="1D84D9EB" w:rsidP="00E711FB" w:rsidRPr="003101BC">
            <w:pPr>
              <w:spacing w:after="200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  <w:r w:rsidR="006077E9" w:rsidRPr="003101BC">
              <w:rPr>
                <w:b/>
                <w:sz w:val="20"/>
              </w:rPr>
              <w:t xml:space="preserve">. Time Management </w:t>
            </w:r>
          </w:p>
        </w:tc>
        <w:tc>
          <w:tcPr>
            <w:tcBorders>
              <w:top w:val="single" w:sz="4" w:color="auto" w:space="0"/>
              <w:bottom w:val="single" w:sz="4" w:color="auto" w:space="0"/>
              <w:left w:val="single" w:sz="4" w:color="auto" w:space="0"/>
              <w:right w:val="single" w:sz="4" w:color="auto" w:space="0"/>
            </w:tcBorders>
            <w:shd w:fill="D9D9D9" w:color="auto" w:themeFill="background1" w:themeFillShade="D9" w:val="clear"/>
            <w:vAlign w:val="center"/>
            <w:tcW w:w="1156" w:type="dxa"/>
          </w:tcPr>
          <w:p w:rsidR="006077E9" w:rsidRDefault="006077E9" w14:paraId="4B573FA8" w14:textId="77777777" w:rsidP="00B11729" w:rsidRPr="00F80682">
            <w:pPr>
              <w:pStyle w:val="TableContents"/>
              <w:jc w:val="center"/>
              <w:rPr>
                <w:b/>
              </w:rPr>
            </w:pPr>
          </w:p>
        </w:tc>
        <w:tc>
          <w:tcPr>
            <w:tcBorders>
              <w:top w:val="single" w:sz="4" w:color="auto" w:space="0"/>
              <w:bottom w:val="single" w:sz="4" w:color="auto" w:space="0"/>
              <w:left w:val="single" w:sz="4" w:color="auto" w:space="0"/>
              <w:right w:val="single" w:sz="4" w:color="auto" w:space="0"/>
            </w:tcBorders>
            <w:shd w:fill="D9D9D9" w:color="auto" w:themeFill="background1" w:themeFillShade="D9" w:val="clear"/>
            <w:vAlign w:val="center"/>
            <w:tcW w:w="1157" w:type="dxa"/>
          </w:tcPr>
          <w:p w:rsidR="006077E9" w:rsidRDefault="006077E9" w14:paraId="6D31F987" w14:textId="77777777" w:rsidP="00B11729" w:rsidRPr="00F80682">
            <w:pPr>
              <w:pStyle w:val="TableContents"/>
              <w:jc w:val="center"/>
              <w:rPr>
                <w:b/>
              </w:rPr>
            </w:pPr>
          </w:p>
        </w:tc>
        <w:tc>
          <w:tcPr>
            <w:tcBorders>
              <w:top w:val="single" w:sz="4" w:color="auto" w:space="0"/>
              <w:bottom w:val="single" w:sz="4" w:color="auto" w:space="0"/>
              <w:left w:val="single" w:sz="4" w:color="auto" w:space="0"/>
              <w:right w:val="single" w:sz="4" w:color="auto" w:space="0"/>
            </w:tcBorders>
            <w:shd w:fill="D9D9D9" w:color="auto" w:themeFill="background1" w:themeFillShade="D9" w:val="clear"/>
            <w:vAlign w:val="center"/>
            <w:tcW w:w="1230" w:type="dxa"/>
          </w:tcPr>
          <w:p w:rsidR="006077E9" w:rsidRDefault="006077E9" w14:paraId="313EA6A8" w14:textId="77777777" w:rsidP="00B11729" w:rsidRPr="00F80682">
            <w:pPr>
              <w:pStyle w:val="TableContents"/>
              <w:jc w:val="center"/>
              <w:rPr>
                <w:b/>
              </w:rPr>
            </w:pPr>
          </w:p>
        </w:tc>
        <w:tc>
          <w:tcPr>
            <w:tcBorders>
              <w:top w:val="single" w:sz="4" w:color="auto" w:space="0"/>
              <w:bottom w:val="single" w:sz="4" w:color="auto" w:space="0"/>
              <w:left w:val="single" w:sz="4" w:color="auto" w:space="0"/>
              <w:right w:val="single" w:sz="4" w:color="auto" w:space="0"/>
            </w:tcBorders>
            <w:shd w:fill="D9D9D9" w:color="auto" w:themeFill="background1" w:themeFillShade="D9" w:val="clear"/>
            <w:vAlign w:val="center"/>
            <w:tcW w:w="1083" w:type="dxa"/>
          </w:tcPr>
          <w:p w:rsidR="006077E9" w:rsidRDefault="006077E9" w14:paraId="4B8C4330" w14:textId="77777777" w:rsidP="00B11729" w:rsidRPr="00F80682">
            <w:pPr>
              <w:pStyle w:val="TableContents"/>
              <w:jc w:val="center"/>
              <w:rPr>
                <w:b/>
              </w:rPr>
            </w:pPr>
          </w:p>
        </w:tc>
      </w:tr>
      <w:tr w14:paraId="4EB08AEC" w14:textId="77777777" w:rsidR="006077E9" w:rsidRPr="006A636B" w:rsidTr="007B6791">
        <w:trPr>
          <w:jc w:val="center"/>
          <w:trHeight w:val="340"/>
        </w:trPr>
        <w:tc>
          <w:tcPr>
            <w:tcBorders>
              <w:top w:val="single" w:sz="4" w:color="auto" w:space="0"/>
              <w:bottom w:val="single" w:sz="4" w:color="auto" w:space="0"/>
              <w:left w:val="single" w:sz="4" w:color="auto" w:space="0"/>
              <w:right w:val="single" w:sz="4" w:color="auto" w:space="0"/>
            </w:tcBorders>
            <w:shd w:fill="FFFFFF" w:color="auto" w:themeFill="background1" w:val="clear"/>
            <w:vAlign w:val="center"/>
            <w:tcW w:w="4390" w:type="dxa"/>
          </w:tcPr>
          <w:p w:rsidR="006077E9" w:rsidRDefault="00B11729" w14:paraId="462334C4" w14:textId="79E9C05A" w:rsidP="003B6A9C" w:rsidRPr="003101BC">
            <w:pPr>
              <w:pStyle w:val="ListParagraph"/>
              <w:numPr>
                <w:ilvl w:val="0"/>
                <w:numId w:val="21"/>
              </w:numPr>
              <w:contextualSpacing w:val="0"/>
              <w:spacing w:after="0"/>
              <w:rPr>
                <w:sz w:val="20"/>
              </w:rPr>
            </w:pPr>
            <w:r>
              <w:rPr>
                <w:sz w:val="20"/>
              </w:rPr>
              <w:t>M</w:t>
            </w:r>
            <w:r w:rsidR="006077E9" w:rsidRPr="003101BC">
              <w:rPr>
                <w:sz w:val="20"/>
              </w:rPr>
              <w:t>et responsibilities towards team on time</w:t>
            </w:r>
          </w:p>
        </w:tc>
        <w:sdt>
          <w:sdtPr>
            <w:id w:val="17039018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Borders>
                  <w:top w:val="single" w:sz="4" w:color="auto" w:space="0"/>
                  <w:bottom w:val="single" w:sz="4" w:color="auto" w:space="0"/>
                  <w:left w:val="single" w:sz="4" w:color="auto" w:space="0"/>
                  <w:right w:val="single" w:sz="4" w:color="auto" w:space="0"/>
                </w:tcBorders>
                <w:shd w:fill="FFFFFF" w:color="auto" w:themeFill="background1" w:val="clear"/>
                <w:vAlign w:val="center"/>
                <w:tcW w:w="1156" w:type="dxa"/>
              </w:tcPr>
              <w:p w:rsidR="006077E9" w:rsidRDefault="006077E9" w14:paraId="4FAC2C1A" w14:textId="77777777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9594496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Borders>
                  <w:top w:val="single" w:sz="4" w:color="auto" w:space="0"/>
                  <w:bottom w:val="single" w:sz="4" w:color="auto" w:space="0"/>
                  <w:left w:val="single" w:sz="4" w:color="auto" w:space="0"/>
                  <w:right w:val="single" w:sz="4" w:color="auto" w:space="0"/>
                </w:tcBorders>
                <w:shd w:fill="FFFFFF" w:color="auto" w:themeFill="background1" w:val="clear"/>
                <w:vAlign w:val="center"/>
                <w:tcW w:w="1157" w:type="dxa"/>
              </w:tcPr>
              <w:p w:rsidR="006077E9" w:rsidRDefault="006077E9" w14:paraId="1B24C6AD" w14:textId="77777777" w:rsidP="00B11729">
                <w:pPr>
                  <w:pStyle w:val="TableContents"/>
                  <w:jc w:val="center"/>
                </w:pPr>
                <w:r>
                  <w:t>X</w:t>
                </w:r>
              </w:p>
            </w:tc>
          </w:sdtContent>
        </w:sdt>
        <w:sdt>
          <w:sdtPr>
            <w:id w:val="-17148715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Borders>
                  <w:top w:val="single" w:sz="4" w:color="auto" w:space="0"/>
                  <w:bottom w:val="single" w:sz="4" w:color="auto" w:space="0"/>
                  <w:left w:val="single" w:sz="4" w:color="auto" w:space="0"/>
                  <w:right w:val="single" w:sz="4" w:color="auto" w:space="0"/>
                </w:tcBorders>
                <w:shd w:fill="FFFFFF" w:color="auto" w:themeFill="background1" w:val="clear"/>
                <w:vAlign w:val="center"/>
                <w:tcW w:w="1230" w:type="dxa"/>
              </w:tcPr>
              <w:p w:rsidR="006077E9" w:rsidRDefault="006077E9" w14:paraId="6CE69D88" w14:textId="77777777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7915613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Borders>
                  <w:top w:val="single" w:sz="4" w:color="auto" w:space="0"/>
                  <w:bottom w:val="single" w:sz="4" w:color="auto" w:space="0"/>
                  <w:left w:val="single" w:sz="4" w:color="auto" w:space="0"/>
                  <w:right w:val="single" w:sz="4" w:color="auto" w:space="0"/>
                </w:tcBorders>
                <w:shd w:fill="FFFFFF" w:color="auto" w:themeFill="background1" w:val="clear"/>
                <w:vAlign w:val="center"/>
                <w:tcW w:w="1083" w:type="dxa"/>
              </w:tcPr>
              <w:p w:rsidR="006077E9" w:rsidRDefault="006077E9" w14:paraId="66365D92" w14:textId="77777777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14:paraId="47BA47BD" w14:textId="77777777" w:rsidR="006077E9" w:rsidRPr="006A636B" w:rsidTr="007B6791">
        <w:trPr>
          <w:jc w:val="center"/>
          <w:trHeight w:val="340"/>
        </w:trPr>
        <w:tc>
          <w:tcPr>
            <w:tcBorders>
              <w:top w:val="single" w:sz="4" w:color="auto" w:space="0"/>
              <w:bottom w:val="single" w:sz="4" w:color="auto" w:space="0"/>
              <w:left w:val="single" w:sz="4" w:color="auto" w:space="0"/>
              <w:right w:val="single" w:sz="4" w:color="auto" w:space="0"/>
            </w:tcBorders>
            <w:shd w:fill="FFFFFF" w:color="auto" w:themeFill="background1" w:val="clear"/>
            <w:vAlign w:val="center"/>
            <w:tcW w:w="4390" w:type="dxa"/>
          </w:tcPr>
          <w:p w:rsidR="006077E9" w:rsidRDefault="00B11729" w14:paraId="65CE5440" w14:textId="79F03104" w:rsidP="003B6A9C" w:rsidRPr="003101BC">
            <w:pPr>
              <w:pStyle w:val="ListParagraph"/>
              <w:numPr>
                <w:ilvl w:val="0"/>
                <w:numId w:val="21"/>
              </w:numPr>
              <w:contextualSpacing w:val="0"/>
              <w:spacing w:after="0"/>
              <w:rPr>
                <w:sz w:val="20"/>
              </w:rPr>
            </w:pPr>
            <w:r>
              <w:rPr>
                <w:sz w:val="20"/>
              </w:rPr>
              <w:t>A</w:t>
            </w:r>
            <w:r w:rsidR="006077E9" w:rsidRPr="003101BC">
              <w:rPr>
                <w:sz w:val="20"/>
              </w:rPr>
              <w:t>ttended work sessions punctually</w:t>
            </w:r>
            <w:r w:rsidR="006077E9">
              <w:rPr>
                <w:sz w:val="20"/>
              </w:rPr>
              <w:t xml:space="preserve"> </w:t>
            </w:r>
            <w:r>
              <w:rPr>
                <w:sz w:val="20"/>
              </w:rPr>
              <w:t>and came</w:t>
            </w:r>
            <w:r w:rsidR="006077E9">
              <w:rPr>
                <w:sz w:val="20"/>
              </w:rPr>
              <w:t xml:space="preserve"> prepared</w:t>
            </w:r>
          </w:p>
        </w:tc>
        <w:sdt>
          <w:sdtPr>
            <w:id w:val="9921512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Borders>
                  <w:top w:val="single" w:sz="4" w:color="auto" w:space="0"/>
                  <w:bottom w:val="single" w:sz="4" w:color="auto" w:space="0"/>
                  <w:left w:val="single" w:sz="4" w:color="auto" w:space="0"/>
                  <w:right w:val="single" w:sz="4" w:color="auto" w:space="0"/>
                </w:tcBorders>
                <w:shd w:fill="FFFFFF" w:color="auto" w:themeFill="background1" w:val="clear"/>
                <w:vAlign w:val="center"/>
                <w:tcW w:w="1156" w:type="dxa"/>
              </w:tcPr>
              <w:p w:rsidR="006077E9" w:rsidRDefault="006077E9" w14:paraId="37831742" w14:textId="77777777" w:rsidP="00B11729">
                <w:pPr>
                  <w:pStyle w:val="TableContents"/>
                  <w:jc w:val="center"/>
                </w:pPr>
                <w:r>
                  <w:t>X</w:t>
                </w:r>
              </w:p>
            </w:tc>
          </w:sdtContent>
        </w:sdt>
        <w:sdt>
          <w:sdtPr>
            <w:id w:val="-8502642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Borders>
                  <w:top w:val="single" w:sz="4" w:color="auto" w:space="0"/>
                  <w:bottom w:val="single" w:sz="4" w:color="auto" w:space="0"/>
                  <w:left w:val="single" w:sz="4" w:color="auto" w:space="0"/>
                  <w:right w:val="single" w:sz="4" w:color="auto" w:space="0"/>
                </w:tcBorders>
                <w:shd w:fill="FFFFFF" w:color="auto" w:themeFill="background1" w:val="clear"/>
                <w:vAlign w:val="center"/>
                <w:tcW w:w="1157" w:type="dxa"/>
              </w:tcPr>
              <w:p w:rsidR="006077E9" w:rsidRDefault="006077E9" w14:paraId="3B200A0E" w14:textId="77777777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4533360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Borders>
                  <w:top w:val="single" w:sz="4" w:color="auto" w:space="0"/>
                  <w:bottom w:val="single" w:sz="4" w:color="auto" w:space="0"/>
                  <w:left w:val="single" w:sz="4" w:color="auto" w:space="0"/>
                  <w:right w:val="single" w:sz="4" w:color="auto" w:space="0"/>
                </w:tcBorders>
                <w:shd w:fill="FFFFFF" w:color="auto" w:themeFill="background1" w:val="clear"/>
                <w:vAlign w:val="center"/>
                <w:tcW w:w="1230" w:type="dxa"/>
              </w:tcPr>
              <w:p w:rsidR="006077E9" w:rsidRDefault="006077E9" w14:paraId="572E9513" w14:textId="77777777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3847171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Borders>
                  <w:top w:val="single" w:sz="4" w:color="auto" w:space="0"/>
                  <w:bottom w:val="single" w:sz="4" w:color="auto" w:space="0"/>
                  <w:left w:val="single" w:sz="4" w:color="auto" w:space="0"/>
                  <w:right w:val="single" w:sz="4" w:color="auto" w:space="0"/>
                </w:tcBorders>
                <w:shd w:fill="FFFFFF" w:color="auto" w:themeFill="background1" w:val="clear"/>
                <w:vAlign w:val="center"/>
                <w:tcW w:w="1083" w:type="dxa"/>
              </w:tcPr>
              <w:p w:rsidR="006077E9" w:rsidRDefault="006077E9" w14:paraId="3119D983" w14:textId="77777777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14:paraId="3A1D3112" w14:textId="77777777" w:rsidR="006077E9" w:rsidRPr="006A636B" w:rsidTr="007B6791">
        <w:trPr>
          <w:jc w:val="center"/>
          <w:trHeight w:val="340"/>
        </w:trPr>
        <w:tc>
          <w:tcPr>
            <w:tcBorders>
              <w:top w:val="single" w:sz="4" w:color="auto" w:space="0"/>
              <w:bottom w:val="single" w:sz="4" w:color="auto" w:space="0"/>
              <w:left w:val="single" w:sz="4" w:color="auto" w:space="0"/>
              <w:right w:val="single" w:sz="4" w:color="auto" w:space="0"/>
            </w:tcBorders>
            <w:shd w:fill="FFFFFF" w:color="auto" w:themeFill="background1" w:val="clear"/>
            <w:vAlign w:val="center"/>
            <w:tcW w:w="4390" w:type="dxa"/>
          </w:tcPr>
          <w:p w:rsidR="006077E9" w:rsidRDefault="00B11729" w14:paraId="505EECA2" w14:textId="781F7927" w:rsidP="003B6A9C" w:rsidRPr="003101BC">
            <w:pPr>
              <w:pStyle w:val="ListParagraph"/>
              <w:numPr>
                <w:ilvl w:val="0"/>
                <w:numId w:val="21"/>
              </w:numPr>
              <w:contextualSpacing w:val="0"/>
              <w:spacing w:after="0"/>
              <w:rPr>
                <w:sz w:val="20"/>
              </w:rPr>
            </w:pPr>
            <w:r>
              <w:rPr>
                <w:sz w:val="20"/>
              </w:rPr>
              <w:t>H</w:t>
            </w:r>
            <w:r w:rsidR="006077E9" w:rsidRPr="003101BC">
              <w:rPr>
                <w:sz w:val="20"/>
              </w:rPr>
              <w:t>elped the group avoid wasting time</w:t>
            </w:r>
          </w:p>
        </w:tc>
        <w:sdt>
          <w:sdtPr>
            <w:id w:val="-15036536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Borders>
                  <w:top w:val="single" w:sz="4" w:color="auto" w:space="0"/>
                  <w:bottom w:val="single" w:sz="4" w:color="auto" w:space="0"/>
                  <w:left w:val="single" w:sz="4" w:color="auto" w:space="0"/>
                  <w:right w:val="single" w:sz="4" w:color="auto" w:space="0"/>
                </w:tcBorders>
                <w:shd w:fill="FFFFFF" w:color="auto" w:themeFill="background1" w:val="clear"/>
                <w:vAlign w:val="center"/>
                <w:tcW w:w="1156" w:type="dxa"/>
              </w:tcPr>
              <w:p w:rsidR="006077E9" w:rsidRDefault="006077E9" w14:paraId="64A8EDEC" w14:textId="77777777" w:rsidP="00B11729">
                <w:pPr>
                  <w:pStyle w:val="TableContents"/>
                  <w:jc w:val="center"/>
                </w:pPr>
                <w:r>
                  <w:t>X</w:t>
                </w:r>
              </w:p>
            </w:tc>
          </w:sdtContent>
        </w:sdt>
        <w:sdt>
          <w:sdtPr>
            <w:id w:val="-13157957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Borders>
                  <w:top w:val="single" w:sz="4" w:color="auto" w:space="0"/>
                  <w:bottom w:val="single" w:sz="4" w:color="auto" w:space="0"/>
                  <w:left w:val="single" w:sz="4" w:color="auto" w:space="0"/>
                  <w:right w:val="single" w:sz="4" w:color="auto" w:space="0"/>
                </w:tcBorders>
                <w:shd w:fill="FFFFFF" w:color="auto" w:themeFill="background1" w:val="clear"/>
                <w:vAlign w:val="center"/>
                <w:tcW w:w="1157" w:type="dxa"/>
              </w:tcPr>
              <w:p w:rsidR="006077E9" w:rsidRDefault="006077E9" w14:paraId="3FBC663A" w14:textId="77777777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3420823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Borders>
                  <w:top w:val="single" w:sz="4" w:color="auto" w:space="0"/>
                  <w:bottom w:val="single" w:sz="4" w:color="auto" w:space="0"/>
                  <w:left w:val="single" w:sz="4" w:color="auto" w:space="0"/>
                  <w:right w:val="single" w:sz="4" w:color="auto" w:space="0"/>
                </w:tcBorders>
                <w:shd w:fill="FFFFFF" w:color="auto" w:themeFill="background1" w:val="clear"/>
                <w:vAlign w:val="center"/>
                <w:tcW w:w="1230" w:type="dxa"/>
              </w:tcPr>
              <w:p w:rsidR="006077E9" w:rsidRDefault="006077E9" w14:paraId="39AAA3B3" w14:textId="77777777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4980054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Borders>
                  <w:top w:val="single" w:sz="4" w:color="auto" w:space="0"/>
                  <w:bottom w:val="single" w:sz="4" w:color="auto" w:space="0"/>
                  <w:left w:val="single" w:sz="4" w:color="auto" w:space="0"/>
                  <w:right w:val="single" w:sz="4" w:color="auto" w:space="0"/>
                </w:tcBorders>
                <w:shd w:fill="FFFFFF" w:color="auto" w:themeFill="background1" w:val="clear"/>
                <w:vAlign w:val="center"/>
                <w:tcW w:w="1083" w:type="dxa"/>
              </w:tcPr>
              <w:p w:rsidR="006077E9" w:rsidRDefault="006077E9" w14:paraId="6256E1B1" w14:textId="77777777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14:paraId="14289DA2" w14:textId="77777777" w:rsidR="006077E9" w:rsidRPr="00F80682" w:rsidTr="007B6791">
        <w:trPr>
          <w:jc w:val="center"/>
          <w:trHeight w:val="340"/>
        </w:trPr>
        <w:tc>
          <w:tcPr>
            <w:tcBorders>
              <w:top w:val="single" w:sz="4" w:color="auto" w:space="0"/>
              <w:bottom w:val="single" w:sz="4" w:color="auto" w:space="0"/>
              <w:left w:val="single" w:sz="4" w:color="auto" w:space="0"/>
              <w:right w:val="single" w:sz="4" w:color="auto" w:space="0"/>
            </w:tcBorders>
            <w:shd w:fill="D9D9D9" w:color="auto" w:themeFill="background1" w:themeFillShade="D9" w:val="clear"/>
            <w:vAlign w:val="center"/>
            <w:tcW w:w="4390" w:type="dxa"/>
          </w:tcPr>
          <w:p w:rsidR="006077E9" w:rsidRDefault="008101BD" w14:paraId="0CF05D5A" w14:textId="404BE696" w:rsidP="00E711FB" w:rsidRPr="003101BC">
            <w:pPr>
              <w:spacing w:after="200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  <w:r w:rsidR="006077E9" w:rsidRPr="003101BC">
              <w:rPr>
                <w:b/>
                <w:sz w:val="20"/>
              </w:rPr>
              <w:t xml:space="preserve">. Team </w:t>
            </w:r>
            <w:r>
              <w:rPr>
                <w:b/>
                <w:sz w:val="20"/>
              </w:rPr>
              <w:t>Spirit</w:t>
            </w:r>
            <w:r w:rsidR="006077E9" w:rsidRPr="003101BC">
              <w:rPr>
                <w:b/>
                <w:sz w:val="20"/>
              </w:rPr>
              <w:t xml:space="preserve"> </w:t>
            </w:r>
          </w:p>
        </w:tc>
        <w:tc>
          <w:tcPr>
            <w:tcBorders>
              <w:top w:val="single" w:sz="4" w:color="auto" w:space="0"/>
              <w:bottom w:val="single" w:sz="4" w:color="auto" w:space="0"/>
              <w:left w:val="single" w:sz="4" w:color="auto" w:space="0"/>
              <w:right w:val="single" w:sz="4" w:color="auto" w:space="0"/>
            </w:tcBorders>
            <w:shd w:fill="D9D9D9" w:color="auto" w:themeFill="background1" w:themeFillShade="D9" w:val="clear"/>
            <w:vAlign w:val="center"/>
            <w:tcW w:w="1156" w:type="dxa"/>
          </w:tcPr>
          <w:p w:rsidR="006077E9" w:rsidRDefault="006077E9" w14:paraId="7C3A090D" w14:textId="77777777" w:rsidP="00B11729" w:rsidRPr="00F80682">
            <w:pPr>
              <w:pStyle w:val="TableContents"/>
              <w:jc w:val="center"/>
              <w:rPr>
                <w:b/>
              </w:rPr>
            </w:pPr>
          </w:p>
        </w:tc>
        <w:tc>
          <w:tcPr>
            <w:tcBorders>
              <w:top w:val="single" w:sz="4" w:color="auto" w:space="0"/>
              <w:bottom w:val="single" w:sz="4" w:color="auto" w:space="0"/>
              <w:left w:val="single" w:sz="4" w:color="auto" w:space="0"/>
              <w:right w:val="single" w:sz="4" w:color="auto" w:space="0"/>
            </w:tcBorders>
            <w:shd w:fill="D9D9D9" w:color="auto" w:themeFill="background1" w:themeFillShade="D9" w:val="clear"/>
            <w:vAlign w:val="center"/>
            <w:tcW w:w="1157" w:type="dxa"/>
          </w:tcPr>
          <w:p w:rsidR="006077E9" w:rsidRDefault="006077E9" w14:paraId="597A433D" w14:textId="77777777" w:rsidP="00B11729" w:rsidRPr="00F80682">
            <w:pPr>
              <w:pStyle w:val="TableContents"/>
              <w:jc w:val="center"/>
              <w:rPr>
                <w:b/>
              </w:rPr>
            </w:pPr>
          </w:p>
        </w:tc>
        <w:tc>
          <w:tcPr>
            <w:tcBorders>
              <w:top w:val="single" w:sz="4" w:color="auto" w:space="0"/>
              <w:bottom w:val="single" w:sz="4" w:color="auto" w:space="0"/>
              <w:left w:val="single" w:sz="4" w:color="auto" w:space="0"/>
              <w:right w:val="single" w:sz="4" w:color="auto" w:space="0"/>
            </w:tcBorders>
            <w:shd w:fill="D9D9D9" w:color="auto" w:themeFill="background1" w:themeFillShade="D9" w:val="clear"/>
            <w:vAlign w:val="center"/>
            <w:tcW w:w="1230" w:type="dxa"/>
          </w:tcPr>
          <w:p w:rsidR="006077E9" w:rsidRDefault="006077E9" w14:paraId="42725D64" w14:textId="77777777" w:rsidP="00B11729" w:rsidRPr="00F80682">
            <w:pPr>
              <w:pStyle w:val="TableContents"/>
              <w:jc w:val="center"/>
              <w:rPr>
                <w:b/>
              </w:rPr>
            </w:pPr>
          </w:p>
        </w:tc>
        <w:tc>
          <w:tcPr>
            <w:tcBorders>
              <w:top w:val="single" w:sz="4" w:color="auto" w:space="0"/>
              <w:bottom w:val="single" w:sz="4" w:color="auto" w:space="0"/>
              <w:left w:val="single" w:sz="4" w:color="auto" w:space="0"/>
              <w:right w:val="single" w:sz="4" w:color="auto" w:space="0"/>
            </w:tcBorders>
            <w:shd w:fill="D9D9D9" w:color="auto" w:themeFill="background1" w:themeFillShade="D9" w:val="clear"/>
            <w:vAlign w:val="center"/>
            <w:tcW w:w="1083" w:type="dxa"/>
          </w:tcPr>
          <w:p w:rsidR="006077E9" w:rsidRDefault="006077E9" w14:paraId="3875A430" w14:textId="77777777" w:rsidP="00B11729" w:rsidRPr="00F80682">
            <w:pPr>
              <w:pStyle w:val="TableContents"/>
              <w:jc w:val="center"/>
              <w:rPr>
                <w:b/>
              </w:rPr>
            </w:pPr>
          </w:p>
        </w:tc>
      </w:tr>
      <w:tr w14:paraId="689B12FB" w14:textId="77777777" w:rsidR="006077E9" w:rsidRPr="006A636B" w:rsidTr="007B6791">
        <w:trPr>
          <w:jc w:val="center"/>
          <w:trHeight w:val="340"/>
        </w:trPr>
        <w:tc>
          <w:tcPr>
            <w:tcBorders>
              <w:top w:val="single" w:sz="4" w:color="auto" w:space="0"/>
              <w:bottom w:val="single" w:sz="4" w:color="auto" w:space="0"/>
              <w:left w:val="single" w:sz="4" w:color="auto" w:space="0"/>
              <w:right w:val="single" w:sz="4" w:color="auto" w:space="0"/>
            </w:tcBorders>
            <w:shd w:fill="FFFFFF" w:color="auto" w:themeFill="background1" w:val="clear"/>
            <w:vAlign w:val="center"/>
            <w:tcW w:w="4390" w:type="dxa"/>
          </w:tcPr>
          <w:p w:rsidR="006077E9" w:rsidRDefault="00B11729" w14:paraId="7533FB4F" w14:textId="4FA12DDE" w:rsidP="003B6A9C" w:rsidRPr="003101BC">
            <w:pPr>
              <w:pStyle w:val="ListParagraph"/>
              <w:numPr>
                <w:ilvl w:val="0"/>
                <w:numId w:val="21"/>
              </w:numPr>
              <w:contextualSpacing w:val="0"/>
              <w:spacing w:after="200"/>
              <w:rPr>
                <w:sz w:val="20"/>
              </w:rPr>
            </w:pPr>
            <w:r>
              <w:rPr>
                <w:sz w:val="20"/>
              </w:rPr>
              <w:t>T</w:t>
            </w:r>
            <w:r w:rsidR="008101BD">
              <w:rPr>
                <w:sz w:val="20"/>
              </w:rPr>
              <w:t>reated</w:t>
            </w:r>
            <w:r w:rsidR="006077E9" w:rsidRPr="003101BC">
              <w:rPr>
                <w:sz w:val="20"/>
              </w:rPr>
              <w:t xml:space="preserve"> team members </w:t>
            </w:r>
            <w:r w:rsidR="008101BD">
              <w:rPr>
                <w:sz w:val="20"/>
              </w:rPr>
              <w:t>respectfully</w:t>
            </w:r>
          </w:p>
        </w:tc>
        <w:sdt>
          <w:sdtPr>
            <w:id w:val="-9010479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Borders>
                  <w:top w:val="single" w:sz="4" w:color="auto" w:space="0"/>
                  <w:bottom w:val="single" w:sz="4" w:color="auto" w:space="0"/>
                  <w:left w:val="single" w:sz="4" w:color="auto" w:space="0"/>
                  <w:right w:val="single" w:sz="4" w:color="auto" w:space="0"/>
                </w:tcBorders>
                <w:shd w:fill="FFFFFF" w:color="auto" w:themeFill="background1" w:val="clear"/>
                <w:vAlign w:val="center"/>
                <w:tcW w:w="1156" w:type="dxa"/>
              </w:tcPr>
              <w:p w:rsidR="006077E9" w:rsidRDefault="006077E9" w14:paraId="663CED06" w14:textId="77777777" w:rsidP="00B11729">
                <w:pPr>
                  <w:pStyle w:val="TableContents"/>
                  <w:jc w:val="center"/>
                </w:pPr>
                <w:r>
                  <w:t>X</w:t>
                </w:r>
              </w:p>
            </w:tc>
          </w:sdtContent>
        </w:sdt>
        <w:sdt>
          <w:sdtPr>
            <w:id w:val="13585413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Borders>
                  <w:top w:val="single" w:sz="4" w:color="auto" w:space="0"/>
                  <w:bottom w:val="single" w:sz="4" w:color="auto" w:space="0"/>
                  <w:left w:val="single" w:sz="4" w:color="auto" w:space="0"/>
                  <w:right w:val="single" w:sz="4" w:color="auto" w:space="0"/>
                </w:tcBorders>
                <w:shd w:fill="FFFFFF" w:color="auto" w:themeFill="background1" w:val="clear"/>
                <w:vAlign w:val="center"/>
                <w:tcW w:w="1157" w:type="dxa"/>
              </w:tcPr>
              <w:p w:rsidR="006077E9" w:rsidRDefault="006077E9" w14:paraId="4A5DEB9A" w14:textId="77777777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6630723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Borders>
                  <w:top w:val="single" w:sz="4" w:color="auto" w:space="0"/>
                  <w:bottom w:val="single" w:sz="4" w:color="auto" w:space="0"/>
                  <w:left w:val="single" w:sz="4" w:color="auto" w:space="0"/>
                  <w:right w:val="single" w:sz="4" w:color="auto" w:space="0"/>
                </w:tcBorders>
                <w:shd w:fill="FFFFFF" w:color="auto" w:themeFill="background1" w:val="clear"/>
                <w:vAlign w:val="center"/>
                <w:tcW w:w="1230" w:type="dxa"/>
              </w:tcPr>
              <w:p w:rsidR="006077E9" w:rsidRDefault="006077E9" w14:paraId="1024466B" w14:textId="77777777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2843176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Borders>
                  <w:top w:val="single" w:sz="4" w:color="auto" w:space="0"/>
                  <w:bottom w:val="single" w:sz="4" w:color="auto" w:space="0"/>
                  <w:left w:val="single" w:sz="4" w:color="auto" w:space="0"/>
                  <w:right w:val="single" w:sz="4" w:color="auto" w:space="0"/>
                </w:tcBorders>
                <w:shd w:fill="FFFFFF" w:color="auto" w:themeFill="background1" w:val="clear"/>
                <w:vAlign w:val="center"/>
                <w:tcW w:w="1083" w:type="dxa"/>
              </w:tcPr>
              <w:p w:rsidR="006077E9" w:rsidRDefault="006077E9" w14:paraId="5AAE37AF" w14:textId="77777777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14:paraId="27B15A19" w14:textId="77777777" w:rsidR="006077E9" w:rsidRPr="006A636B" w:rsidTr="007B6791">
        <w:trPr>
          <w:jc w:val="center"/>
          <w:trHeight w:val="340"/>
        </w:trPr>
        <w:tc>
          <w:tcPr>
            <w:tcBorders>
              <w:top w:val="single" w:sz="4" w:color="auto" w:space="0"/>
              <w:bottom w:val="single" w:sz="4" w:color="auto" w:space="0"/>
              <w:left w:val="single" w:sz="4" w:color="auto" w:space="0"/>
              <w:right w:val="single" w:sz="4" w:color="auto" w:space="0"/>
            </w:tcBorders>
            <w:shd w:fill="FFFFFF" w:color="auto" w:themeFill="background1" w:val="clear"/>
            <w:vAlign w:val="center"/>
            <w:tcW w:w="4390" w:type="dxa"/>
          </w:tcPr>
          <w:p w:rsidR="006077E9" w:rsidRDefault="00B11729" w14:paraId="2034224B" w14:textId="12DB2070" w:rsidP="003B6A9C" w:rsidRPr="003101BC">
            <w:pPr>
              <w:pStyle w:val="ListParagraph"/>
              <w:numPr>
                <w:ilvl w:val="0"/>
                <w:numId w:val="21"/>
              </w:numPr>
              <w:contextualSpacing w:val="0"/>
              <w:spacing w:after="200"/>
              <w:rPr>
                <w:sz w:val="20"/>
              </w:rPr>
            </w:pPr>
            <w:r>
              <w:rPr>
                <w:sz w:val="20"/>
              </w:rPr>
              <w:t>P</w:t>
            </w:r>
            <w:r w:rsidR="006077E9" w:rsidRPr="003101BC">
              <w:rPr>
                <w:sz w:val="20"/>
              </w:rPr>
              <w:t xml:space="preserve">rovided </w:t>
            </w:r>
            <w:r w:rsidR="0092324C">
              <w:rPr>
                <w:sz w:val="20"/>
              </w:rPr>
              <w:t>assistance</w:t>
            </w:r>
            <w:r w:rsidR="008101BD">
              <w:rPr>
                <w:sz w:val="20"/>
              </w:rPr>
              <w:t xml:space="preserve"> and </w:t>
            </w:r>
            <w:r w:rsidR="006077E9" w:rsidRPr="003101BC">
              <w:rPr>
                <w:sz w:val="20"/>
              </w:rPr>
              <w:t>encouragement</w:t>
            </w:r>
          </w:p>
        </w:tc>
        <w:sdt>
          <w:sdtPr>
            <w:id w:val="12744413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Borders>
                  <w:top w:val="single" w:sz="4" w:color="auto" w:space="0"/>
                  <w:bottom w:val="single" w:sz="4" w:color="auto" w:space="0"/>
                  <w:left w:val="single" w:sz="4" w:color="auto" w:space="0"/>
                  <w:right w:val="single" w:sz="4" w:color="auto" w:space="0"/>
                </w:tcBorders>
                <w:shd w:fill="FFFFFF" w:color="auto" w:themeFill="background1" w:val="clear"/>
                <w:vAlign w:val="center"/>
                <w:tcW w:w="1156" w:type="dxa"/>
              </w:tcPr>
              <w:p w:rsidR="006077E9" w:rsidRDefault="006077E9" w14:paraId="0B145B6F" w14:textId="77777777" w:rsidP="00B11729">
                <w:pPr>
                  <w:pStyle w:val="TableContents"/>
                  <w:jc w:val="center"/>
                </w:pPr>
                <w:r>
                  <w:t>X</w:t>
                </w:r>
              </w:p>
            </w:tc>
          </w:sdtContent>
        </w:sdt>
        <w:sdt>
          <w:sdtPr>
            <w:id w:val="11366130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Borders>
                  <w:top w:val="single" w:sz="4" w:color="auto" w:space="0"/>
                  <w:bottom w:val="single" w:sz="4" w:color="auto" w:space="0"/>
                  <w:left w:val="single" w:sz="4" w:color="auto" w:space="0"/>
                  <w:right w:val="single" w:sz="4" w:color="auto" w:space="0"/>
                </w:tcBorders>
                <w:shd w:fill="FFFFFF" w:color="auto" w:themeFill="background1" w:val="clear"/>
                <w:vAlign w:val="center"/>
                <w:tcW w:w="1157" w:type="dxa"/>
              </w:tcPr>
              <w:p w:rsidR="006077E9" w:rsidRDefault="006077E9" w14:paraId="2704700B" w14:textId="77777777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9621431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Borders>
                  <w:top w:val="single" w:sz="4" w:color="auto" w:space="0"/>
                  <w:bottom w:val="single" w:sz="4" w:color="auto" w:space="0"/>
                  <w:left w:val="single" w:sz="4" w:color="auto" w:space="0"/>
                  <w:right w:val="single" w:sz="4" w:color="auto" w:space="0"/>
                </w:tcBorders>
                <w:shd w:fill="FFFFFF" w:color="auto" w:themeFill="background1" w:val="clear"/>
                <w:vAlign w:val="center"/>
                <w:tcW w:w="1230" w:type="dxa"/>
              </w:tcPr>
              <w:p w:rsidR="006077E9" w:rsidRDefault="006077E9" w14:paraId="704B0ABE" w14:textId="77777777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3762842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Borders>
                  <w:top w:val="single" w:sz="4" w:color="auto" w:space="0"/>
                  <w:bottom w:val="single" w:sz="4" w:color="auto" w:space="0"/>
                  <w:left w:val="single" w:sz="4" w:color="auto" w:space="0"/>
                  <w:right w:val="single" w:sz="4" w:color="auto" w:space="0"/>
                </w:tcBorders>
                <w:shd w:fill="FFFFFF" w:color="auto" w:themeFill="background1" w:val="clear"/>
                <w:vAlign w:val="center"/>
                <w:tcW w:w="1083" w:type="dxa"/>
              </w:tcPr>
              <w:p w:rsidR="006077E9" w:rsidRDefault="006077E9" w14:paraId="09E8166F" w14:textId="77777777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14:paraId="688AD43D" w14:textId="77777777" w:rsidR="006077E9" w:rsidRPr="006A636B" w:rsidTr="007B6791">
        <w:trPr>
          <w:jc w:val="center"/>
          <w:trHeight w:val="340"/>
        </w:trPr>
        <w:tc>
          <w:tcPr>
            <w:tcBorders>
              <w:top w:val="single" w:sz="4" w:color="auto" w:space="0"/>
              <w:bottom w:val="single" w:sz="4" w:color="auto" w:space="0"/>
              <w:left w:val="single" w:sz="4" w:color="auto" w:space="0"/>
              <w:right w:val="single" w:sz="4" w:color="auto" w:space="0"/>
            </w:tcBorders>
            <w:shd w:fill="FFFFFF" w:color="auto" w:themeFill="background1" w:val="clear"/>
            <w:vAlign w:val="center"/>
            <w:tcW w:w="4390" w:type="dxa"/>
          </w:tcPr>
          <w:p w:rsidR="006077E9" w:rsidRDefault="00B11729" w14:paraId="59DA2648" w14:textId="4CBA47F3" w:rsidP="003B6A9C" w:rsidRPr="003101BC">
            <w:pPr>
              <w:pStyle w:val="ListParagraph"/>
              <w:numPr>
                <w:ilvl w:val="0"/>
                <w:numId w:val="21"/>
              </w:numPr>
              <w:contextualSpacing w:val="0"/>
              <w:spacing w:after="200"/>
              <w:rPr>
                <w:sz w:val="20"/>
              </w:rPr>
            </w:pPr>
            <w:r>
              <w:rPr>
                <w:sz w:val="20"/>
              </w:rPr>
              <w:t>F</w:t>
            </w:r>
            <w:r w:rsidR="006077E9" w:rsidRPr="003101BC">
              <w:rPr>
                <w:sz w:val="20"/>
              </w:rPr>
              <w:t>ostered team spirit</w:t>
            </w:r>
          </w:p>
        </w:tc>
        <w:sdt>
          <w:sdtPr>
            <w:id w:val="13895333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Borders>
                  <w:top w:val="single" w:sz="4" w:color="auto" w:space="0"/>
                  <w:bottom w:val="single" w:sz="4" w:color="auto" w:space="0"/>
                  <w:left w:val="single" w:sz="4" w:color="auto" w:space="0"/>
                  <w:right w:val="single" w:sz="4" w:color="auto" w:space="0"/>
                </w:tcBorders>
                <w:shd w:fill="FFFFFF" w:color="auto" w:themeFill="background1" w:val="clear"/>
                <w:vAlign w:val="center"/>
                <w:tcW w:w="1156" w:type="dxa"/>
              </w:tcPr>
              <w:p w:rsidR="006077E9" w:rsidRDefault="006077E9" w14:paraId="20FB70A6" w14:textId="77777777" w:rsidP="00B11729">
                <w:pPr>
                  <w:pStyle w:val="TableContents"/>
                  <w:jc w:val="center"/>
                </w:pPr>
                <w:r>
                  <w:t>X</w:t>
                </w:r>
              </w:p>
            </w:tc>
          </w:sdtContent>
        </w:sdt>
        <w:sdt>
          <w:sdtPr>
            <w:id w:val="-13632867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Borders>
                  <w:top w:val="single" w:sz="4" w:color="auto" w:space="0"/>
                  <w:bottom w:val="single" w:sz="4" w:color="auto" w:space="0"/>
                  <w:left w:val="single" w:sz="4" w:color="auto" w:space="0"/>
                  <w:right w:val="single" w:sz="4" w:color="auto" w:space="0"/>
                </w:tcBorders>
                <w:shd w:fill="FFFFFF" w:color="auto" w:themeFill="background1" w:val="clear"/>
                <w:vAlign w:val="center"/>
                <w:tcW w:w="1157" w:type="dxa"/>
              </w:tcPr>
              <w:p w:rsidR="006077E9" w:rsidRDefault="006077E9" w14:paraId="691D57A2" w14:textId="77777777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641166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Borders>
                  <w:top w:val="single" w:sz="4" w:color="auto" w:space="0"/>
                  <w:bottom w:val="single" w:sz="4" w:color="auto" w:space="0"/>
                  <w:left w:val="single" w:sz="4" w:color="auto" w:space="0"/>
                  <w:right w:val="single" w:sz="4" w:color="auto" w:space="0"/>
                </w:tcBorders>
                <w:shd w:fill="FFFFFF" w:color="auto" w:themeFill="background1" w:val="clear"/>
                <w:vAlign w:val="center"/>
                <w:tcW w:w="1230" w:type="dxa"/>
              </w:tcPr>
              <w:p w:rsidR="006077E9" w:rsidRDefault="006077E9" w14:paraId="25B7DF0F" w14:textId="77777777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5091813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Borders>
                  <w:top w:val="single" w:sz="4" w:color="auto" w:space="0"/>
                  <w:bottom w:val="single" w:sz="4" w:color="auto" w:space="0"/>
                  <w:left w:val="single" w:sz="4" w:color="auto" w:space="0"/>
                  <w:right w:val="single" w:sz="4" w:color="auto" w:space="0"/>
                </w:tcBorders>
                <w:shd w:fill="FFFFFF" w:color="auto" w:themeFill="background1" w:val="clear"/>
                <w:vAlign w:val="center"/>
                <w:tcW w:w="1083" w:type="dxa"/>
              </w:tcPr>
              <w:p w:rsidR="006077E9" w:rsidRDefault="006077E9" w14:paraId="19F509EF" w14:textId="77777777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14:paraId="2452AB19" w14:textId="77777777" w:rsidR="006077E9" w:rsidRPr="006A636B" w:rsidTr="006077E9">
        <w:trPr>
          <w:jc w:val="center"/>
          <w:trHeight w:val="340"/>
        </w:trPr>
        <w:tc>
          <w:tcPr>
            <w:tcBorders>
              <w:top w:val="single" w:sz="4" w:color="auto" w:space="0"/>
              <w:bottom w:val="single" w:sz="4" w:color="auto" w:space="0"/>
              <w:left w:val="single" w:sz="4" w:color="auto" w:space="0"/>
              <w:right w:val="single" w:sz="4" w:color="auto" w:space="0"/>
            </w:tcBorders>
            <w:shd w:fill="A6A6A6" w:color="auto" w:themeFill="background1" w:themeFillShade="A6" w:val="clear"/>
            <w:vAlign w:val="center"/>
            <w:tcW w:w="4390" w:type="dxa"/>
          </w:tcPr>
          <w:p w:rsidR="006077E9" w:rsidRDefault="006077E9" w14:paraId="30FD0DC4" w14:textId="77777777" w:rsidP="00E711FB" w:rsidRPr="00DF75EB">
            <w:pPr>
              <w:spacing w:after="200"/>
              <w:rPr>
                <w:i/>
                <w:sz w:val="20"/>
              </w:rPr>
            </w:pPr>
            <w:r w:rsidRPr="00DF75EB">
              <w:rPr>
                <w:i/>
                <w:sz w:val="20"/>
              </w:rPr>
              <w:t>Count number of checked box in each column</w:t>
            </w:r>
          </w:p>
        </w:tc>
        <w:tc>
          <w:tcPr>
            <w:tcBorders>
              <w:top w:val="single" w:sz="4" w:color="auto" w:space="0"/>
              <w:bottom w:val="single" w:sz="4" w:color="auto" w:space="0"/>
              <w:left w:val="single" w:sz="4" w:color="auto" w:space="0"/>
              <w:right w:val="single" w:sz="4" w:color="auto" w:space="0"/>
            </w:tcBorders>
            <w:shd w:fill="F2F2F2" w:color="auto" w:themeFill="background1" w:themeFillShade="F2" w:val="clear"/>
            <w:vAlign w:val="center"/>
            <w:tcW w:w="1156" w:type="dxa"/>
          </w:tcPr>
          <w:p w:rsidR="006077E9" w:rsidRDefault="006077E9" w14:paraId="7705D75D" w14:textId="77777777" w:rsidP="00B11729">
            <w:pPr>
              <w:pStyle w:val="TableContents"/>
              <w:jc w:val="center"/>
            </w:pPr>
            <w:r>
              <w:t>__14__</w:t>
            </w:r>
          </w:p>
        </w:tc>
        <w:tc>
          <w:tcPr>
            <w:tcBorders>
              <w:top w:val="single" w:sz="4" w:color="auto" w:space="0"/>
              <w:bottom w:val="single" w:sz="4" w:color="auto" w:space="0"/>
              <w:left w:val="single" w:sz="4" w:color="auto" w:space="0"/>
              <w:right w:val="single" w:sz="4" w:color="auto" w:space="0"/>
            </w:tcBorders>
            <w:shd w:fill="F2F2F2" w:color="auto" w:themeFill="background1" w:themeFillShade="F2" w:val="clear"/>
            <w:vAlign w:val="center"/>
            <w:tcW w:w="1157" w:type="dxa"/>
          </w:tcPr>
          <w:p w:rsidR="006077E9" w:rsidRDefault="006077E9" w14:paraId="36240FB5" w14:textId="77777777" w:rsidP="00B11729">
            <w:pPr>
              <w:pStyle w:val="TableContents"/>
              <w:jc w:val="center"/>
            </w:pPr>
            <w:r>
              <w:t>_1___</w:t>
            </w:r>
          </w:p>
        </w:tc>
        <w:tc>
          <w:tcPr>
            <w:tcBorders>
              <w:top w:val="single" w:sz="4" w:color="auto" w:space="0"/>
              <w:bottom w:val="single" w:sz="4" w:color="auto" w:space="0"/>
              <w:left w:val="single" w:sz="4" w:color="auto" w:space="0"/>
              <w:right w:val="single" w:sz="4" w:color="auto" w:space="0"/>
            </w:tcBorders>
            <w:shd w:fill="F2F2F2" w:color="auto" w:themeFill="background1" w:themeFillShade="F2" w:val="clear"/>
            <w:vAlign w:val="center"/>
            <w:tcW w:w="1230" w:type="dxa"/>
          </w:tcPr>
          <w:p w:rsidR="006077E9" w:rsidRDefault="006077E9" w14:paraId="207B7596" w14:textId="77777777" w:rsidP="00B11729">
            <w:pPr>
              <w:pStyle w:val="TableContents"/>
              <w:jc w:val="center"/>
            </w:pPr>
            <w:r>
              <w:t>_____</w:t>
            </w:r>
          </w:p>
        </w:tc>
        <w:tc>
          <w:tcPr>
            <w:tcBorders>
              <w:top w:val="single" w:sz="4" w:color="auto" w:space="0"/>
              <w:bottom w:val="single" w:sz="4" w:color="auto" w:space="0"/>
              <w:left w:val="single" w:sz="4" w:color="auto" w:space="0"/>
              <w:right w:val="single" w:sz="4" w:color="auto" w:space="0"/>
            </w:tcBorders>
            <w:shd w:fill="F2F2F2" w:color="auto" w:themeFill="background1" w:themeFillShade="F2" w:val="clear"/>
            <w:vAlign w:val="center"/>
            <w:tcW w:w="1083" w:type="dxa"/>
          </w:tcPr>
          <w:p w:rsidR="006077E9" w:rsidRDefault="006077E9" w14:paraId="3B5AC55F" w14:textId="77777777" w:rsidP="00B11729">
            <w:pPr>
              <w:pStyle w:val="TableContents"/>
              <w:jc w:val="center"/>
            </w:pPr>
            <w:r>
              <w:t>____</w:t>
            </w:r>
          </w:p>
        </w:tc>
      </w:tr>
      <w:tr w14:paraId="13AE07C3" w14:textId="77777777" w:rsidR="006077E9" w:rsidRPr="006A636B" w:rsidTr="006077E9">
        <w:trPr>
          <w:jc w:val="center"/>
          <w:trHeight w:val="340"/>
        </w:trPr>
        <w:tc>
          <w:tcPr>
            <w:tcBorders>
              <w:top w:val="single" w:sz="4" w:color="auto" w:space="0"/>
              <w:bottom w:val="single" w:sz="4" w:color="auto" w:space="0"/>
              <w:left w:val="single" w:sz="4" w:color="auto" w:space="0"/>
              <w:right w:val="single" w:sz="4" w:color="auto" w:space="0"/>
            </w:tcBorders>
            <w:shd w:fill="A6A6A6" w:color="auto" w:themeFill="background1" w:themeFillShade="A6" w:val="clear"/>
            <w:vAlign w:val="center"/>
            <w:tcW w:w="4390" w:type="dxa"/>
          </w:tcPr>
          <w:p w:rsidR="006077E9" w:rsidRDefault="006077E9" w14:paraId="127AB2E7" w14:textId="77777777" w:rsidP="00E711FB" w:rsidRPr="00DF75EB">
            <w:pPr>
              <w:spacing w:after="200"/>
              <w:rPr>
                <w:i/>
                <w:sz w:val="20"/>
              </w:rPr>
            </w:pPr>
            <w:r w:rsidRPr="00DF75EB">
              <w:rPr>
                <w:i/>
                <w:sz w:val="20"/>
              </w:rPr>
              <w:t>Calculate the score for each column</w:t>
            </w:r>
          </w:p>
        </w:tc>
        <w:tc>
          <w:tcPr>
            <w:tcBorders>
              <w:top w:val="single" w:sz="4" w:color="auto" w:space="0"/>
              <w:bottom w:val="single" w:sz="4" w:color="auto" w:space="0"/>
              <w:left w:val="single" w:sz="4" w:color="auto" w:space="0"/>
              <w:right w:val="single" w:sz="4" w:color="auto" w:space="0"/>
            </w:tcBorders>
            <w:shd w:fill="F2F2F2" w:color="auto" w:themeFill="background1" w:themeFillShade="F2" w:val="clear"/>
            <w:vAlign w:val="center"/>
            <w:tcW w:w="1156" w:type="dxa"/>
          </w:tcPr>
          <w:p w:rsidR="006077E9" w:rsidRDefault="006077E9" w14:paraId="082E1313" w14:textId="77777777" w:rsidP="00B11729">
            <w:pPr>
              <w:pStyle w:val="TableContents"/>
              <w:jc w:val="center"/>
            </w:pPr>
            <w:r>
              <w:t>x 4 = ___</w:t>
            </w:r>
          </w:p>
        </w:tc>
        <w:tc>
          <w:tcPr>
            <w:tcBorders>
              <w:top w:val="single" w:sz="4" w:color="auto" w:space="0"/>
              <w:bottom w:val="single" w:sz="4" w:color="auto" w:space="0"/>
              <w:left w:val="single" w:sz="4" w:color="auto" w:space="0"/>
              <w:right w:val="single" w:sz="4" w:color="auto" w:space="0"/>
            </w:tcBorders>
            <w:shd w:fill="F2F2F2" w:color="auto" w:themeFill="background1" w:themeFillShade="F2" w:val="clear"/>
            <w:vAlign w:val="center"/>
            <w:tcW w:w="1157" w:type="dxa"/>
          </w:tcPr>
          <w:p w:rsidR="006077E9" w:rsidRDefault="006077E9" w14:paraId="6A9E7A7E" w14:textId="77777777" w:rsidP="00B11729">
            <w:pPr>
              <w:pStyle w:val="TableContents"/>
              <w:jc w:val="center"/>
            </w:pPr>
            <w:r>
              <w:t>x 3 = ___</w:t>
            </w:r>
          </w:p>
        </w:tc>
        <w:tc>
          <w:tcPr>
            <w:tcBorders>
              <w:top w:val="single" w:sz="4" w:color="auto" w:space="0"/>
              <w:bottom w:val="single" w:sz="4" w:color="auto" w:space="0"/>
              <w:left w:val="single" w:sz="4" w:color="auto" w:space="0"/>
              <w:right w:val="single" w:sz="4" w:color="auto" w:space="0"/>
            </w:tcBorders>
            <w:shd w:fill="F2F2F2" w:color="auto" w:themeFill="background1" w:themeFillShade="F2" w:val="clear"/>
            <w:vAlign w:val="center"/>
            <w:tcW w:w="1230" w:type="dxa"/>
          </w:tcPr>
          <w:p w:rsidR="006077E9" w:rsidRDefault="006077E9" w14:paraId="5CCE359F" w14:textId="77777777" w:rsidP="00B11729">
            <w:pPr>
              <w:pStyle w:val="TableContents"/>
              <w:jc w:val="center"/>
            </w:pPr>
            <w:r>
              <w:t>x 2= ___</w:t>
            </w:r>
          </w:p>
        </w:tc>
        <w:tc>
          <w:tcPr>
            <w:tcBorders>
              <w:top w:val="single" w:sz="4" w:color="auto" w:space="0"/>
              <w:bottom w:val="single" w:sz="4" w:color="auto" w:space="0"/>
              <w:left w:val="single" w:sz="4" w:color="auto" w:space="0"/>
              <w:right w:val="single" w:sz="4" w:color="auto" w:space="0"/>
            </w:tcBorders>
            <w:shd w:fill="F2F2F2" w:color="auto" w:themeFill="background1" w:themeFillShade="F2" w:val="clear"/>
            <w:vAlign w:val="center"/>
            <w:tcW w:w="1083" w:type="dxa"/>
          </w:tcPr>
          <w:p w:rsidR="006077E9" w:rsidRDefault="006077E9" w14:paraId="6DEC0CA5" w14:textId="77777777" w:rsidP="00B11729">
            <w:pPr>
              <w:pStyle w:val="TableContents"/>
              <w:jc w:val="center"/>
            </w:pPr>
            <w:r>
              <w:t>x 1= ___</w:t>
            </w:r>
          </w:p>
        </w:tc>
      </w:tr>
      <w:tr w14:paraId="2B69D549" w14:textId="77777777" w:rsidR="006077E9" w:rsidRPr="006A636B" w:rsidTr="006077E9">
        <w:trPr>
          <w:jc w:val="center"/>
          <w:trHeight w:val="340"/>
        </w:trPr>
        <w:tc>
          <w:tcPr>
            <w:tcBorders>
              <w:top w:val="single" w:sz="4" w:color="auto" w:space="0"/>
              <w:bottom w:val="single" w:sz="4" w:color="auto" w:space="0"/>
              <w:left w:val="single" w:sz="4" w:color="auto" w:space="0"/>
              <w:right w:val="single" w:sz="4" w:color="auto" w:space="0"/>
            </w:tcBorders>
            <w:shd w:fill="A6A6A6" w:color="auto" w:themeFill="background1" w:themeFillShade="A6" w:val="clear"/>
            <w:vAlign w:val="center"/>
            <w:tcW w:w="4390" w:type="dxa"/>
          </w:tcPr>
          <w:p w:rsidR="006077E9" w:rsidRDefault="006077E9" w14:paraId="166C7406" w14:textId="77777777" w:rsidP="00E711FB" w:rsidRPr="00DF75EB">
            <w:pPr>
              <w:spacing w:after="200"/>
              <w:rPr>
                <w:i/>
                <w:sz w:val="20"/>
              </w:rPr>
            </w:pPr>
            <w:r w:rsidRPr="00DF75EB">
              <w:rPr>
                <w:i/>
                <w:sz w:val="20"/>
              </w:rPr>
              <w:t>Add all the scores together</w:t>
            </w:r>
          </w:p>
        </w:tc>
        <w:tc>
          <w:tcPr>
            <w:gridSpan w:val="4"/>
            <w:tcBorders>
              <w:top w:val="single" w:sz="4" w:color="auto" w:space="0"/>
              <w:bottom w:val="single" w:sz="4" w:color="auto" w:space="0"/>
              <w:left w:val="single" w:sz="4" w:color="auto" w:space="0"/>
              <w:right w:val="single" w:sz="4" w:color="auto" w:space="0"/>
            </w:tcBorders>
            <w:shd w:fill="F2F2F2" w:color="auto" w:themeFill="background1" w:themeFillShade="F2" w:val="clear"/>
            <w:vAlign w:val="center"/>
            <w:tcW w:w="4626" w:type="dxa"/>
          </w:tcPr>
          <w:p w:rsidR="006077E9" w:rsidRDefault="006077E9" w14:paraId="59ABB5C9" w14:textId="77777777" w:rsidP="00E711FB">
            <w:pPr>
              <w:pStyle w:val="TableContents"/>
            </w:pPr>
            <w:r>
              <w:t xml:space="preserve">   59 / 60</w:t>
            </w:r>
          </w:p>
        </w:tc>
      </w:tr>
      <w:tr w14:paraId="7FE0671B" w14:textId="77777777" w:rsidR="006077E9" w:rsidRPr="006A636B" w:rsidTr="006077E9">
        <w:trPr>
          <w:jc w:val="center"/>
          <w:trHeight w:val="510"/>
        </w:trPr>
        <w:tc>
          <w:tcPr>
            <w:tcBorders>
              <w:top w:val="single" w:sz="4" w:color="auto" w:space="0"/>
              <w:bottom w:val="single" w:sz="4" w:color="auto" w:space="0"/>
              <w:left w:val="single" w:sz="4" w:color="auto" w:space="0"/>
              <w:right w:val="single" w:sz="4" w:color="auto" w:space="0"/>
            </w:tcBorders>
            <w:shd w:fill="A6A6A6" w:color="auto" w:themeFill="background1" w:themeFillShade="A6" w:val="clear"/>
            <w:vAlign w:val="center"/>
            <w:tcW w:w="4390" w:type="dxa"/>
          </w:tcPr>
          <w:p w:rsidR="006077E9" w:rsidRDefault="0092324C" w14:paraId="16280F43" w14:textId="6C047AE0" w:rsidP="00E711FB" w:rsidRPr="00DF75EB">
            <w:pPr>
              <w:spacing w:after="200"/>
              <w:rPr>
                <w:i/>
              </w:rPr>
            </w:pPr>
            <w:r>
              <w:rPr>
                <w:i/>
              </w:rPr>
              <w:t>Calculate</w:t>
            </w:r>
            <w:r w:rsidR="00DF75EB">
              <w:rPr>
                <w:i/>
              </w:rPr>
              <w:t xml:space="preserve"> the p</w:t>
            </w:r>
            <w:r w:rsidR="006077E9" w:rsidRPr="00DF75EB">
              <w:rPr>
                <w:i/>
              </w:rPr>
              <w:t>ercentage</w:t>
            </w:r>
          </w:p>
        </w:tc>
        <w:tc>
          <w:tcPr>
            <w:gridSpan w:val="4"/>
            <w:tcBorders>
              <w:top w:val="single" w:sz="4" w:color="auto" w:space="0"/>
              <w:bottom w:val="single" w:sz="4" w:color="auto" w:space="0"/>
              <w:left w:val="single" w:sz="4" w:color="auto" w:space="0"/>
              <w:right w:val="single" w:sz="4" w:color="auto" w:space="0"/>
            </w:tcBorders>
            <w:shd w:fill="F2F2F2" w:color="auto" w:themeFill="background1" w:themeFillShade="F2" w:val="clear"/>
            <w:vAlign w:val="center"/>
            <w:tcW w:w="4626" w:type="dxa"/>
          </w:tcPr>
          <w:p w:rsidR="006077E9" w:rsidRDefault="006077E9" w14:paraId="19DE4A98" w14:textId="77777777" w:rsidP="00E711FB">
            <w:pPr>
              <w:pStyle w:val="TableContents"/>
            </w:pPr>
            <w:r>
              <w:t>__98_ %</w:t>
            </w:r>
          </w:p>
        </w:tc>
      </w:tr>
    </w:tbl>
    <w:p w:rsidR="009D207F" w:rsidRDefault="009D207F" w14:paraId="39729EDE" w14:textId="393ABF65" w:rsidP="00E711FB">
      <w:pPr>
        <w:spacing w:after="0"/>
        <w:rPr>
          <w:lang w:val="en-NZ"/>
          <w:sz w:val="19"/>
          <w:szCs w:val="19"/>
        </w:rPr>
      </w:pPr>
    </w:p>
    <w:p w:rsidR="00C776AF" w:rsidRDefault="00C776AF" w14:paraId="3BD01823" w14:textId="0866B658" w:rsidP="003D3139" w:rsidRPr="006C06C8">
      <w:pPr>
        <w:spacing w:after="200" w:line="276" w:lineRule="auto"/>
        <w:rPr>
          <w:lang w:val="en-NZ"/>
          <w:sz w:val="19"/>
          <w:szCs w:val="19"/>
        </w:rPr>
      </w:pPr>
    </w:p>
    <w:sectPr w:rsidR="00C776AF" w:rsidRPr="006C06C8" w:rsidSect="00B11729">
      <w:docGrid w:linePitch="360"/>
      <w:headerReference r:id="rId11" w:type="default"/>
      <w:footerReference r:id="rId12" w:type="default"/>
      <w:pgSz w:w="11906" w:h="16838"/>
      <w:pgMar w:left="1440" w:right="1440" w:top="1440" w:bottom="1440" w:header="567" w:footer="567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0CBF53" w14:textId="77777777" w:rsidR="00FB66C6" w:rsidRDefault="00FB66C6" w:rsidP="00CE669E">
      <w:pPr>
        <w:spacing w:after="0"/>
      </w:pPr>
      <w:r>
        <w:separator/>
      </w:r>
    </w:p>
  </w:endnote>
  <w:endnote w:type="continuationSeparator" w:id="0">
    <w:p w14:paraId="52237F1C" w14:textId="77777777" w:rsidR="00FB66C6" w:rsidRDefault="00FB66C6" w:rsidP="00CE669E">
      <w:pPr>
        <w:spacing w:after="0"/>
      </w:pPr>
      <w:r>
        <w:continuationSeparator/>
      </w:r>
    </w:p>
  </w:endnote>
</w:endnotes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Pro">
    <w:altName w:val="Segoe UI"/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Univers Condensed">
    <w:altName w:val="Arial"/>
    <w:charset w:val="00"/>
    <w:family w:val="swiss"/>
    <w:pitch w:val="variable"/>
    <w:sig w:usb0="00000001" w:usb1="00000000" w:usb2="00000000" w:usb3="00000000" w:csb0="0000000F" w:csb1="00000000"/>
  </w:font>
  <w:font w:name="AkkuratMonoMono">
    <w:altName w:val="Cambria Math"/>
    <w:charset w:val="00"/>
    <w:family w:val="auto"/>
    <w:pitch w:val="variable"/>
    <w:sig w:usb0="800000AF" w:usb1="4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FEFD4A" w14:textId="49C243A9" w:rsidR="004F300D" w:rsidRPr="00876D9C" w:rsidRDefault="004F300D" w:rsidP="004A351E">
    <w:pPr>
      <w:pStyle w:val="Footer"/>
      <w:rPr>
        <w:rFonts w:ascii="Univers Condensed" w:hAnsi="Univers Condensed"/>
      </w:rPr>
    </w:pPr>
    <w:r>
      <w:rPr>
        <w:rFonts w:ascii="Univers Condensed" w:hAnsi="Univers Condensed"/>
        <w:noProof/>
        <w:lang w:val="en-NZ" w:eastAsia="en-NZ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CAA807D" wp14:editId="2EA38501">
              <wp:simplePos x="0" y="0"/>
              <wp:positionH relativeFrom="page">
                <wp:align>left</wp:align>
              </wp:positionH>
              <wp:positionV relativeFrom="paragraph">
                <wp:posOffset>-77470</wp:posOffset>
              </wp:positionV>
              <wp:extent cx="7534275" cy="0"/>
              <wp:effectExtent l="0" t="0" r="2857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342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12EFF16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-6.1pt" to="593.25pt,-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" strokecolor="black [3040]">
              <w10:wrap anchorx="page"/>
            </v:line>
          </w:pict>
        </mc:Fallback>
      </mc:AlternateContent>
    </w:r>
    <w:r w:rsidRPr="00876D9C">
      <w:rPr>
        <w:rFonts w:ascii="Univers Condensed" w:hAnsi="Univers Condensed"/>
      </w:rPr>
      <w:tab/>
    </w:r>
  </w:p>
  <w:p w14:paraId="51399C5F" w14:textId="0A546229" w:rsidR="004F300D" w:rsidRPr="00A91F03" w:rsidRDefault="004F300D" w:rsidP="004A351E">
    <w:pPr>
      <w:pStyle w:val="Footer"/>
      <w:rPr>
        <w:rFonts w:ascii="Segoe UI Semibold" w:hAnsi="Segoe UI Semibold" w:cs="Segoe UI Semibold"/>
        <w:sz w:val="20"/>
        <w:szCs w:val="20"/>
      </w:rPr>
    </w:pPr>
    <w:r w:rsidRPr="00A91F03">
      <w:rPr>
        <w:rFonts w:ascii="Segoe UI Semibold" w:hAnsi="Segoe UI Semibold" w:cs="Segoe UI Semibold"/>
        <w:sz w:val="19"/>
        <w:szCs w:val="20"/>
      </w:rPr>
      <w:t>Whitecliffe</w:t>
    </w:r>
    <w:r w:rsidRPr="00A91F03">
      <w:rPr>
        <w:rFonts w:ascii="Segoe UI Semibold" w:hAnsi="Segoe UI Semibold" w:cs="Segoe UI Semibold"/>
        <w:sz w:val="19"/>
        <w:szCs w:val="20"/>
      </w:rPr>
      <w:tab/>
      <w:t>IT6037_Project_</w:t>
    </w:r>
    <w:r w:rsidR="00A069EA">
      <w:rPr>
        <w:rFonts w:ascii="Segoe UI Semibold" w:hAnsi="Segoe UI Semibold" w:cs="Segoe UI Semibold"/>
        <w:sz w:val="19"/>
        <w:szCs w:val="20"/>
      </w:rPr>
      <w:t>v2a_</w:t>
    </w:r>
    <w:r w:rsidR="00B11729">
      <w:rPr>
        <w:rFonts w:ascii="Segoe UI Semibold" w:hAnsi="Segoe UI Semibold" w:cs="Segoe UI Semibold"/>
        <w:sz w:val="19"/>
        <w:szCs w:val="20"/>
      </w:rPr>
      <w:t>EvaluationForm</w:t>
    </w:r>
    <w:r w:rsidRPr="00A91F03">
      <w:rPr>
        <w:rFonts w:ascii="Segoe UI Semibold" w:hAnsi="Segoe UI Semibold" w:cs="Segoe UI Semibold"/>
        <w:sz w:val="20"/>
        <w:szCs w:val="20"/>
      </w:rPr>
      <w:tab/>
    </w:r>
    <w:sdt>
      <w:sdtPr>
        <w:rPr>
          <w:rFonts w:ascii="Segoe UI Semibold" w:hAnsi="Segoe UI Semibold" w:cs="Segoe UI Semibold"/>
          <w:sz w:val="20"/>
          <w:szCs w:val="20"/>
        </w:rPr>
        <w:id w:val="26242600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A91F03">
          <w:rPr>
            <w:rFonts w:ascii="Segoe UI Semibold" w:hAnsi="Segoe UI Semibold" w:cs="Segoe UI Semibold"/>
            <w:sz w:val="20"/>
            <w:szCs w:val="20"/>
          </w:rPr>
          <w:fldChar w:fldCharType="begin"/>
        </w:r>
        <w:r w:rsidRPr="00A91F03">
          <w:rPr>
            <w:rFonts w:ascii="Segoe UI Semibold" w:hAnsi="Segoe UI Semibold" w:cs="Segoe UI Semibold"/>
            <w:sz w:val="20"/>
            <w:szCs w:val="20"/>
          </w:rPr>
          <w:instrText xml:space="preserve"> PAGE   \* MERGEFORMAT </w:instrText>
        </w:r>
        <w:r w:rsidRPr="00A91F03">
          <w:rPr>
            <w:rFonts w:ascii="Segoe UI Semibold" w:hAnsi="Segoe UI Semibold" w:cs="Segoe UI Semibold"/>
            <w:sz w:val="20"/>
            <w:szCs w:val="20"/>
          </w:rPr>
          <w:fldChar w:fldCharType="separate"/>
        </w:r>
        <w:r w:rsidR="00A069EA">
          <w:rPr>
            <w:rFonts w:ascii="Segoe UI Semibold" w:hAnsi="Segoe UI Semibold" w:cs="Segoe UI Semibold"/>
            <w:noProof/>
            <w:sz w:val="20"/>
            <w:szCs w:val="20"/>
          </w:rPr>
          <w:t>2</w:t>
        </w:r>
        <w:r w:rsidRPr="00A91F03">
          <w:rPr>
            <w:rFonts w:ascii="Segoe UI Semibold" w:hAnsi="Segoe UI Semibold" w:cs="Segoe UI Semibold"/>
            <w:noProof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4D10C3" w14:textId="77777777" w:rsidR="00FB66C6" w:rsidRDefault="00FB66C6" w:rsidP="00CE669E">
      <w:pPr>
        <w:spacing w:after="0"/>
      </w:pPr>
      <w:r>
        <w:separator/>
      </w:r>
    </w:p>
  </w:footnote>
  <w:footnote w:type="continuationSeparator" w:id="0">
    <w:p w14:paraId="7432A7EB" w14:textId="77777777" w:rsidR="00FB66C6" w:rsidRDefault="00FB66C6" w:rsidP="00CE669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DB9ADA" w14:textId="440A8B00" w:rsidR="004F300D" w:rsidRPr="00A91F03" w:rsidRDefault="004F300D" w:rsidP="004A351E">
    <w:pPr>
      <w:pStyle w:val="Header"/>
      <w:rPr>
        <w:rFonts w:ascii="Segoe UI Semibold" w:hAnsi="Segoe UI Semibold" w:cs="Segoe UI Semibold"/>
        <w:sz w:val="20"/>
        <w:szCs w:val="20"/>
      </w:rPr>
    </w:pPr>
    <w:r w:rsidRPr="00A91F03">
      <w:rPr>
        <w:rFonts w:ascii="Segoe UI Semibold" w:hAnsi="Segoe UI Semibold" w:cs="Segoe UI Semibold"/>
        <w:noProof/>
        <w:sz w:val="20"/>
        <w:szCs w:val="20"/>
        <w:lang w:val="en-NZ" w:eastAsia="en-NZ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6D057DC" wp14:editId="354CC432">
              <wp:simplePos x="0" y="0"/>
              <wp:positionH relativeFrom="page">
                <wp:align>left</wp:align>
              </wp:positionH>
              <wp:positionV relativeFrom="paragraph">
                <wp:posOffset>363854</wp:posOffset>
              </wp:positionV>
              <wp:extent cx="7550150" cy="10885"/>
              <wp:effectExtent l="0" t="0" r="31750" b="27305"/>
              <wp:wrapNone/>
              <wp:docPr id="17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50150" cy="1088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712A265" id="Straight Connector 17" o:spid="_x0000_s1026" style="position:absolute;flip:y;z-index:25166028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" from="0,28.65pt" to="594.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" strokecolor="black [3040]">
              <w10:wrap anchorx="page"/>
            </v:line>
          </w:pict>
        </mc:Fallback>
      </mc:AlternateContent>
    </w:r>
    <w:r w:rsidRPr="00A91F03">
      <w:rPr>
        <w:rFonts w:ascii="Segoe UI Semibold" w:hAnsi="Segoe UI Semibold" w:cs="Segoe UI Semibold"/>
        <w:sz w:val="20"/>
        <w:szCs w:val="20"/>
      </w:rPr>
      <w:t>IT6037 Data Access and Management</w:t>
    </w:r>
    <w:r w:rsidRPr="00A91F03">
      <w:rPr>
        <w:rFonts w:ascii="Segoe UI Semibold" w:hAnsi="Segoe UI Semibold" w:cs="Segoe UI Semibold"/>
        <w:sz w:val="20"/>
        <w:szCs w:val="20"/>
      </w:rPr>
      <w:tab/>
    </w:r>
    <w:r w:rsidRPr="00A91F03">
      <w:rPr>
        <w:rFonts w:ascii="Segoe UI Semibold" w:hAnsi="Segoe UI Semibold" w:cs="Segoe UI Semibold"/>
        <w:sz w:val="20"/>
        <w:szCs w:val="20"/>
      </w:rPr>
      <w:tab/>
      <w:t>Project</w:t>
    </w:r>
    <w:r w:rsidR="00B11729">
      <w:rPr>
        <w:rFonts w:ascii="Segoe UI Semibold" w:hAnsi="Segoe UI Semibold" w:cs="Segoe UI Semibold"/>
        <w:sz w:val="20"/>
        <w:szCs w:val="20"/>
      </w:rPr>
      <w:t xml:space="preserve"> Evaluation Form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IdMacAtCleanup w:val="24"/>
  <w:abstractNum w:abstractNumId="0">
    <w:multiLevelType w:val="hybridMultilevel"/>
    <w:nsid w:val="02244284"/>
    <w:tmpl w:val="28EEC136"/>
    <w:lvl w:ilvl="0" w:tplc="36E20566">
      <w:numFmt w:val="bullet"/>
      <w:lvlText w:val=""/>
      <w:start w:val="1"/>
      <w:rPr>
        <w:rFonts w:ascii="Wingdings" w:hAnsi="Wingdings" w:hint="default"/>
        <w:sz w:val="28"/>
        <w:szCs w:val="28"/>
      </w:rPr>
      <w:pPr>
        <w:ind w:left="720"/>
        <w:ind w:hanging="360"/>
      </w:pPr>
      <w:lvlJc w:val="left"/>
    </w:lvl>
    <w:lvl w:ilvl="1" w:tentative="1" w:tplc="1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1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1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1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1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1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1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1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1">
    <w:multiLevelType w:val="hybridMultilevel"/>
    <w:nsid w:val="03283C7F"/>
    <w:tmpl w:val="68A4DBE4"/>
    <w:lvl w:ilvl="0" w:tplc="1409000F">
      <w:numFmt w:val="decimal"/>
      <w:lvlText w:val="%1."/>
      <w:start w:val="1"/>
      <w:pPr>
        <w:ind w:left="720"/>
        <w:ind w:hanging="360"/>
      </w:pPr>
      <w:lvlJc w:val="left"/>
    </w:lvl>
    <w:lvl w:ilvl="1" w:tentative="1" w:tplc="140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14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14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14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14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14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14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14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2">
    <w:multiLevelType w:val="hybridMultilevel"/>
    <w:nsid w:val="0463751C"/>
    <w:tmpl w:val="3C586DF6"/>
    <w:lvl w:ilvl="0" w:tplc="2752EFF2">
      <w:numFmt w:val="bullet"/>
      <w:lvlText w:val=""/>
      <w:start w:val="1"/>
      <w:rPr>
        <w:rFonts w:ascii="Wingdings" w:hAnsi="Wingdings" w:hint="default"/>
        <w:sz w:val="28"/>
        <w:szCs w:val="28"/>
      </w:rPr>
      <w:pPr>
        <w:ind w:left="357"/>
        <w:ind w:hanging="357"/>
      </w:pPr>
      <w:lvlJc w:val="left"/>
    </w:lvl>
    <w:lvl w:ilvl="1" w:tplc="F6384324">
      <w:numFmt w:val="bullet"/>
      <w:lvlText w:val="o"/>
      <w:start w:val="1"/>
      <w:rPr>
        <w:rFonts w:ascii="Courier New" w:hAnsi="Courier New" w:hint="default"/>
      </w:rPr>
      <w:pPr>
        <w:ind w:left="720"/>
        <w:ind w:hanging="363"/>
      </w:pPr>
      <w:pStyle w:val="BulletedListSecondTier"/>
      <w:lvlJc w:val="left"/>
    </w:lvl>
    <w:lvl w:ilvl="2" w:tentative="1" w:tplc="1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1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1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1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1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1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1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3">
    <w:multiLevelType w:val="hybridMultilevel"/>
    <w:nsid w:val="054F6591"/>
    <w:tmpl w:val="60B6A49C"/>
    <w:lvl w:ilvl="0" w:tplc="36E20566">
      <w:numFmt w:val="bullet"/>
      <w:lvlText w:val=""/>
      <w:start w:val="1"/>
      <w:rPr>
        <w:rFonts w:ascii="Wingdings" w:hAnsi="Wingdings" w:hint="default"/>
        <w:sz w:val="28"/>
        <w:szCs w:val="28"/>
      </w:rPr>
      <w:pPr>
        <w:ind w:left="720"/>
        <w:ind w:hanging="360"/>
      </w:pPr>
      <w:lvlJc w:val="left"/>
    </w:lvl>
    <w:lvl w:ilvl="1" w:tentative="1" w:tplc="1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1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1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1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1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1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1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1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4">
    <w:multiLevelType w:val="hybridMultilevel"/>
    <w:nsid w:val="06575618"/>
    <w:tmpl w:val="FB3856C0"/>
    <w:lvl w:ilvl="0" w:tplc="1409000F">
      <w:numFmt w:val="decimal"/>
      <w:lvlText w:val="%1."/>
      <w:start w:val="1"/>
      <w:pPr>
        <w:ind w:left="720"/>
        <w:ind w:hanging="360"/>
      </w:pPr>
      <w:lvlJc w:val="left"/>
    </w:lvl>
    <w:lvl w:ilvl="1" w:tentative="1" w:tplc="140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14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14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14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14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14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14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14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5">
    <w:multiLevelType w:val="hybridMultilevel"/>
    <w:nsid w:val="1A3649F3"/>
    <w:tmpl w:val="29AAE2CE"/>
    <w:lvl w:ilvl="0" w:tplc="AF002736">
      <w:numFmt w:val="lowerLetter"/>
      <w:lvlText w:val="(%1)"/>
      <w:start w:val="1"/>
      <w:rPr>
        <w:rFonts w:hint="default"/>
      </w:rPr>
      <w:pPr>
        <w:ind w:left="714"/>
        <w:ind w:hanging="357"/>
      </w:pPr>
      <w:pStyle w:val="NumberedBulletSecondTier"/>
      <w:lvlJc w:val="left"/>
    </w:lvl>
    <w:lvl w:ilvl="1" w:tentative="1" w:tplc="14090003">
      <w:numFmt w:val="bullet"/>
      <w:lvlText w:val="o"/>
      <w:start w:val="1"/>
      <w:rPr>
        <w:rFonts w:ascii="Courier New" w:cs="Courier New" w:hAnsi="Courier New" w:hint="default"/>
      </w:rPr>
      <w:pPr>
        <w:ind w:left="1650"/>
        <w:ind w:hanging="360"/>
      </w:pPr>
      <w:lvlJc w:val="left"/>
    </w:lvl>
    <w:lvl w:ilvl="2" w:tentative="1" w:tplc="14090005">
      <w:numFmt w:val="bullet"/>
      <w:lvlText w:val=""/>
      <w:start w:val="1"/>
      <w:rPr>
        <w:rFonts w:ascii="Wingdings" w:hAnsi="Wingdings" w:hint="default"/>
      </w:rPr>
      <w:pPr>
        <w:ind w:left="2370"/>
        <w:ind w:hanging="360"/>
      </w:pPr>
      <w:lvlJc w:val="left"/>
    </w:lvl>
    <w:lvl w:ilvl="3" w:tentative="1" w:tplc="14090001">
      <w:numFmt w:val="bullet"/>
      <w:lvlText w:val=""/>
      <w:start w:val="1"/>
      <w:rPr>
        <w:rFonts w:ascii="Symbol" w:hAnsi="Symbol" w:hint="default"/>
      </w:rPr>
      <w:pPr>
        <w:ind w:left="3090"/>
        <w:ind w:hanging="360"/>
      </w:pPr>
      <w:lvlJc w:val="left"/>
    </w:lvl>
    <w:lvl w:ilvl="4" w:tentative="1" w:tplc="14090003">
      <w:numFmt w:val="bullet"/>
      <w:lvlText w:val="o"/>
      <w:start w:val="1"/>
      <w:rPr>
        <w:rFonts w:ascii="Courier New" w:cs="Courier New" w:hAnsi="Courier New" w:hint="default"/>
      </w:rPr>
      <w:pPr>
        <w:ind w:left="3810"/>
        <w:ind w:hanging="360"/>
      </w:pPr>
      <w:lvlJc w:val="left"/>
    </w:lvl>
    <w:lvl w:ilvl="5" w:tentative="1" w:tplc="14090005">
      <w:numFmt w:val="bullet"/>
      <w:lvlText w:val=""/>
      <w:start w:val="1"/>
      <w:rPr>
        <w:rFonts w:ascii="Wingdings" w:hAnsi="Wingdings" w:hint="default"/>
      </w:rPr>
      <w:pPr>
        <w:ind w:left="4530"/>
        <w:ind w:hanging="360"/>
      </w:pPr>
      <w:lvlJc w:val="left"/>
    </w:lvl>
    <w:lvl w:ilvl="6" w:tentative="1" w:tplc="14090001">
      <w:numFmt w:val="bullet"/>
      <w:lvlText w:val=""/>
      <w:start w:val="1"/>
      <w:rPr>
        <w:rFonts w:ascii="Symbol" w:hAnsi="Symbol" w:hint="default"/>
      </w:rPr>
      <w:pPr>
        <w:ind w:left="5250"/>
        <w:ind w:hanging="360"/>
      </w:pPr>
      <w:lvlJc w:val="left"/>
    </w:lvl>
    <w:lvl w:ilvl="7" w:tentative="1" w:tplc="14090003">
      <w:numFmt w:val="bullet"/>
      <w:lvlText w:val="o"/>
      <w:start w:val="1"/>
      <w:rPr>
        <w:rFonts w:ascii="Courier New" w:cs="Courier New" w:hAnsi="Courier New" w:hint="default"/>
      </w:rPr>
      <w:pPr>
        <w:ind w:left="5970"/>
        <w:ind w:hanging="360"/>
      </w:pPr>
      <w:lvlJc w:val="left"/>
    </w:lvl>
    <w:lvl w:ilvl="8" w:tentative="1" w:tplc="14090005">
      <w:numFmt w:val="bullet"/>
      <w:lvlText w:val=""/>
      <w:start w:val="1"/>
      <w:rPr>
        <w:rFonts w:ascii="Wingdings" w:hAnsi="Wingdings" w:hint="default"/>
      </w:rPr>
      <w:pPr>
        <w:ind w:left="6690"/>
        <w:ind w:hanging="360"/>
      </w:pPr>
      <w:lvlJc w:val="left"/>
    </w:lvl>
  </w:abstractNum>
  <w:abstractNum w:abstractNumId="6">
    <w:multiLevelType w:val="hybridMultilevel"/>
    <w:nsid w:val="201F7B0B"/>
    <w:tmpl w:val="B6FC7FA4"/>
    <w:lvl w:ilvl="0">
      <w:numFmt w:val="decimal"/>
      <w:lvlText w:val="%1."/>
      <w:start w:val="1"/>
      <w:rPr>
        <w:lang w:val="en-AU"/>
        <w:rFonts w:ascii="Times New Roman" w:cs="Times New Roman" w:hAnsi="Times New Roman" w:hint="default"/>
        <w:sz w:val="24"/>
        <w:szCs w:val="24"/>
      </w:rPr>
      <w:pPr>
        <w:ind w:left="750"/>
        <w:ind w:hanging="720"/>
        <w:tabs>
          <w:tab w:val="num" w:pos="750"/>
        </w:tabs>
      </w:pPr>
      <w:pStyle w:val="Bullet1"/>
      <w:lvlJc w:val="left"/>
    </w:lvl>
    <w:lvl w:ilvl="1">
      <w:numFmt w:val="lowerLetter"/>
      <w:lvlText w:val="(%2)"/>
      <w:start w:val="1"/>
      <w:rPr>
        <w:rFonts w:hint="default"/>
      </w:rPr>
      <w:pPr>
        <w:ind w:left="1470"/>
        <w:ind w:hanging="1080"/>
        <w:tabs>
          <w:tab w:val="num" w:pos="1470"/>
        </w:tabs>
      </w:pPr>
      <w:lvlJc w:val="left"/>
    </w:lvl>
    <w:lvl w:ilvl="2">
      <w:numFmt w:val="lowerRoman"/>
      <w:lvlText w:val="%3)"/>
      <w:start w:val="1"/>
      <w:rPr>
        <w:rFonts w:hint="default"/>
      </w:rPr>
      <w:pPr>
        <w:ind w:left="1110"/>
        <w:ind w:hanging="360"/>
        <w:tabs>
          <w:tab w:val="num" w:pos="1110"/>
        </w:tabs>
      </w:pPr>
      <w:lvlJc w:val="left"/>
    </w:lvl>
    <w:lvl w:ilvl="3">
      <w:numFmt w:val="decimal"/>
      <w:lvlText w:val="(%4)"/>
      <w:start w:val="1"/>
      <w:rPr>
        <w:rFonts w:hint="default"/>
      </w:rPr>
      <w:pPr>
        <w:ind w:left="1470"/>
        <w:ind w:hanging="360"/>
        <w:tabs>
          <w:tab w:val="num" w:pos="1470"/>
        </w:tabs>
      </w:pPr>
      <w:lvlJc w:val="left"/>
    </w:lvl>
    <w:lvl w:ilvl="4">
      <w:numFmt w:val="none"/>
      <w:lvlText w:val=""/>
      <w:start w:val="0"/>
      <w:pPr>
        <w:tabs>
          <w:tab w:val="num" w:pos="360"/>
        </w:tabs>
      </w:pPr>
      <w:lvlJc w:val="left"/>
    </w:lvl>
    <w:lvl w:ilvl="5">
      <w:numFmt w:val="lowerRoman"/>
      <w:lvlText w:val="(%6)"/>
      <w:start w:val="1"/>
      <w:rPr>
        <w:rFonts w:hint="default"/>
      </w:rPr>
      <w:pPr>
        <w:ind w:left="2190"/>
        <w:ind w:hanging="360"/>
        <w:tabs>
          <w:tab w:val="num" w:pos="2190"/>
        </w:tabs>
      </w:pPr>
      <w:lvlJc w:val="left"/>
    </w:lvl>
    <w:lvl w:ilvl="6">
      <w:numFmt w:val="decimal"/>
      <w:lvlText w:val="%7."/>
      <w:start w:val="1"/>
      <w:rPr>
        <w:rFonts w:hint="default"/>
      </w:rPr>
      <w:pPr>
        <w:ind w:left="2550"/>
        <w:ind w:hanging="360"/>
        <w:tabs>
          <w:tab w:val="num" w:pos="2550"/>
        </w:tabs>
      </w:pPr>
      <w:lvlJc w:val="left"/>
    </w:lvl>
    <w:lvl w:ilvl="7">
      <w:numFmt w:val="lowerLetter"/>
      <w:lvlText w:val="%8."/>
      <w:start w:val="1"/>
      <w:rPr>
        <w:rFonts w:hint="default"/>
      </w:rPr>
      <w:pPr>
        <w:ind w:left="2910"/>
        <w:ind w:hanging="360"/>
        <w:tabs>
          <w:tab w:val="num" w:pos="2910"/>
        </w:tabs>
      </w:pPr>
      <w:lvlJc w:val="left"/>
    </w:lvl>
    <w:lvl w:ilvl="8">
      <w:numFmt w:val="lowerRoman"/>
      <w:lvlText w:val="%9."/>
      <w:start w:val="1"/>
      <w:rPr>
        <w:rFonts w:hint="default"/>
      </w:rPr>
      <w:pPr>
        <w:ind w:left="3270"/>
        <w:ind w:hanging="360"/>
        <w:tabs>
          <w:tab w:val="num" w:pos="3270"/>
        </w:tabs>
      </w:pPr>
      <w:lvlJc w:val="left"/>
    </w:lvl>
  </w:abstractNum>
  <w:abstractNum w:abstractNumId="7">
    <w:multiLevelType w:val="hybridMultilevel"/>
    <w:nsid w:val="283702F0"/>
    <w:tmpl w:val="A8FC7C8C"/>
    <w:lvl w:ilvl="0" w:tplc="1409000D">
      <w:numFmt w:val="bullet"/>
      <w:lvlText w:val=""/>
      <w:start w:val="1"/>
      <w:rPr>
        <w:rFonts w:ascii="Wingdings" w:hAnsi="Wingdings" w:hint="default"/>
      </w:rPr>
      <w:pPr>
        <w:ind w:left="360"/>
        <w:ind w:hanging="360"/>
      </w:pPr>
      <w:lvlJc w:val="left"/>
    </w:lvl>
    <w:lvl w:ilvl="1" w:tentative="1" w:tplc="14090003">
      <w:numFmt w:val="bullet"/>
      <w:lvlText w:val="o"/>
      <w:start w:val="1"/>
      <w:rPr>
        <w:rFonts w:ascii="Courier New" w:cs="Courier New" w:hAnsi="Courier New" w:hint="default"/>
      </w:rPr>
      <w:pPr>
        <w:ind w:left="1080"/>
        <w:ind w:hanging="360"/>
      </w:pPr>
      <w:lvlJc w:val="left"/>
    </w:lvl>
    <w:lvl w:ilvl="2" w:tentative="1" w:tplc="14090005">
      <w:numFmt w:val="bullet"/>
      <w:lvlText w:val=""/>
      <w:start w:val="1"/>
      <w:rPr>
        <w:rFonts w:ascii="Wingdings" w:hAnsi="Wingdings" w:hint="default"/>
      </w:rPr>
      <w:pPr>
        <w:ind w:left="1800"/>
        <w:ind w:hanging="360"/>
      </w:pPr>
      <w:lvlJc w:val="left"/>
    </w:lvl>
    <w:lvl w:ilvl="3" w:tentative="1" w:tplc="14090001">
      <w:numFmt w:val="bullet"/>
      <w:lvlText w:val=""/>
      <w:start w:val="1"/>
      <w:rPr>
        <w:rFonts w:ascii="Symbol" w:hAnsi="Symbol" w:hint="default"/>
      </w:rPr>
      <w:pPr>
        <w:ind w:left="2520"/>
        <w:ind w:hanging="360"/>
      </w:pPr>
      <w:lvlJc w:val="left"/>
    </w:lvl>
    <w:lvl w:ilvl="4" w:tentative="1" w:tplc="14090003">
      <w:numFmt w:val="bullet"/>
      <w:lvlText w:val="o"/>
      <w:start w:val="1"/>
      <w:rPr>
        <w:rFonts w:ascii="Courier New" w:cs="Courier New" w:hAnsi="Courier New" w:hint="default"/>
      </w:rPr>
      <w:pPr>
        <w:ind w:left="3240"/>
        <w:ind w:hanging="360"/>
      </w:pPr>
      <w:lvlJc w:val="left"/>
    </w:lvl>
    <w:lvl w:ilvl="5" w:tentative="1" w:tplc="14090005">
      <w:numFmt w:val="bullet"/>
      <w:lvlText w:val=""/>
      <w:start w:val="1"/>
      <w:rPr>
        <w:rFonts w:ascii="Wingdings" w:hAnsi="Wingdings" w:hint="default"/>
      </w:rPr>
      <w:pPr>
        <w:ind w:left="3960"/>
        <w:ind w:hanging="360"/>
      </w:pPr>
      <w:lvlJc w:val="left"/>
    </w:lvl>
    <w:lvl w:ilvl="6" w:tentative="1" w:tplc="14090001">
      <w:numFmt w:val="bullet"/>
      <w:lvlText w:val=""/>
      <w:start w:val="1"/>
      <w:rPr>
        <w:rFonts w:ascii="Symbol" w:hAnsi="Symbol" w:hint="default"/>
      </w:rPr>
      <w:pPr>
        <w:ind w:left="4680"/>
        <w:ind w:hanging="360"/>
      </w:pPr>
      <w:lvlJc w:val="left"/>
    </w:lvl>
    <w:lvl w:ilvl="7" w:tentative="1" w:tplc="14090003">
      <w:numFmt w:val="bullet"/>
      <w:lvlText w:val="o"/>
      <w:start w:val="1"/>
      <w:rPr>
        <w:rFonts w:ascii="Courier New" w:cs="Courier New" w:hAnsi="Courier New" w:hint="default"/>
      </w:rPr>
      <w:pPr>
        <w:ind w:left="5400"/>
        <w:ind w:hanging="360"/>
      </w:pPr>
      <w:lvlJc w:val="left"/>
    </w:lvl>
    <w:lvl w:ilvl="8" w:tentative="1" w:tplc="14090005">
      <w:numFmt w:val="bullet"/>
      <w:lvlText w:val=""/>
      <w:start w:val="1"/>
      <w:rPr>
        <w:rFonts w:ascii="Wingdings" w:hAnsi="Wingdings" w:hint="default"/>
      </w:rPr>
      <w:pPr>
        <w:ind w:left="6120"/>
        <w:ind w:hanging="360"/>
      </w:pPr>
      <w:lvlJc w:val="left"/>
    </w:lvl>
  </w:abstractNum>
  <w:abstractNum w:abstractNumId="8">
    <w:multiLevelType w:val="hybridMultilevel"/>
    <w:nsid w:val="287D71CF"/>
    <w:tmpl w:val="B8DC5388"/>
    <w:lvl w:ilvl="0" w:tplc="0C090005">
      <w:numFmt w:val="bullet"/>
      <w:lvlText w:val=""/>
      <w:start w:val="1"/>
      <w:rPr>
        <w:rFonts w:ascii="Wingdings" w:hAnsi="Wingdings" w:hint="default"/>
      </w:rPr>
      <w:pPr>
        <w:ind w:left="720"/>
        <w:ind w:hanging="360"/>
      </w:pPr>
      <w:lvlJc w:val="left"/>
    </w:lvl>
    <w:lvl w:ilvl="1" w:tplc="0C090003">
      <w:numFmt w:val="bullet"/>
      <w:lvlText w:val="o"/>
      <w:start w:val="1"/>
      <w:rPr>
        <w:rFonts w:ascii="Courier New" w:cs="Courier New" w:hAnsi="Courier New" w:hint="default"/>
      </w:rPr>
      <w:pPr>
        <w:ind w:left="720"/>
        <w:ind w:hanging="360"/>
      </w:pPr>
      <w:lvlJc w:val="left"/>
    </w:lvl>
    <w:lvl w:ilvl="2" w:tplc="0C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3" w:tentative="1" w:tplc="0C090001">
      <w:numFmt w:val="bullet"/>
      <w:lvlText w:val=""/>
      <w:start w:val="1"/>
      <w:rPr>
        <w:rFonts w:ascii="Symbol" w:hAnsi="Symbol" w:hint="default"/>
      </w:rPr>
      <w:pPr>
        <w:ind w:left="2160"/>
        <w:ind w:hanging="360"/>
      </w:pPr>
      <w:lvlJc w:val="left"/>
    </w:lvl>
    <w:lvl w:ilvl="4" w:tentative="1" w:tplc="0C090003">
      <w:numFmt w:val="bullet"/>
      <w:lvlText w:val="o"/>
      <w:start w:val="1"/>
      <w:rPr>
        <w:rFonts w:ascii="Courier New" w:cs="Courier New" w:hAnsi="Courier New" w:hint="default"/>
      </w:rPr>
      <w:pPr>
        <w:ind w:left="2880"/>
        <w:ind w:hanging="360"/>
      </w:pPr>
      <w:lvlJc w:val="left"/>
    </w:lvl>
    <w:lvl w:ilvl="5" w:tentative="1" w:tplc="0C090005">
      <w:numFmt w:val="bullet"/>
      <w:lvlText w:val=""/>
      <w:start w:val="1"/>
      <w:rPr>
        <w:rFonts w:ascii="Wingdings" w:hAnsi="Wingdings" w:hint="default"/>
      </w:rPr>
      <w:pPr>
        <w:ind w:left="3600"/>
        <w:ind w:hanging="360"/>
      </w:pPr>
      <w:lvlJc w:val="left"/>
    </w:lvl>
    <w:lvl w:ilvl="6" w:tentative="1" w:tplc="0C090001">
      <w:numFmt w:val="bullet"/>
      <w:lvlText w:val=""/>
      <w:start w:val="1"/>
      <w:rPr>
        <w:rFonts w:ascii="Symbol" w:hAnsi="Symbol" w:hint="default"/>
      </w:rPr>
      <w:pPr>
        <w:ind w:left="4320"/>
        <w:ind w:hanging="360"/>
      </w:pPr>
      <w:lvlJc w:val="left"/>
    </w:lvl>
    <w:lvl w:ilvl="7" w:tentative="1" w:tplc="0C090003">
      <w:numFmt w:val="bullet"/>
      <w:lvlText w:val="o"/>
      <w:start w:val="1"/>
      <w:rPr>
        <w:rFonts w:ascii="Courier New" w:cs="Courier New" w:hAnsi="Courier New" w:hint="default"/>
      </w:rPr>
      <w:pPr>
        <w:ind w:left="5040"/>
        <w:ind w:hanging="360"/>
      </w:pPr>
      <w:lvlJc w:val="left"/>
    </w:lvl>
    <w:lvl w:ilvl="8" w:tentative="1" w:tplc="0C090005">
      <w:numFmt w:val="bullet"/>
      <w:lvlText w:val=""/>
      <w:start w:val="1"/>
      <w:rPr>
        <w:rFonts w:ascii="Wingdings" w:hAnsi="Wingdings" w:hint="default"/>
      </w:rPr>
      <w:pPr>
        <w:ind w:left="5760"/>
        <w:ind w:hanging="360"/>
      </w:pPr>
      <w:lvlJc w:val="left"/>
    </w:lvl>
  </w:abstractNum>
  <w:abstractNum w:abstractNumId="9">
    <w:multiLevelType w:val="hybridMultilevel"/>
    <w:nsid w:val="2D455E94"/>
    <w:tmpl w:val="51DCC840"/>
    <w:lvl w:ilvl="0" w:tplc="14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1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1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1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1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1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1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1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1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10">
    <w:multiLevelType w:val="hybridMultilevel"/>
    <w:nsid w:val="30380A64"/>
    <w:tmpl w:val="A3ACAF12"/>
    <w:lvl w:ilvl="0" w:tplc="14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1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1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1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1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1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1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1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1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11">
    <w:multiLevelType w:val="hybridMultilevel"/>
    <w:nsid w:val="351178AC"/>
    <w:tmpl w:val="A42EF45E"/>
    <w:lvl w:ilvl="0" w:tplc="6CE03EC8">
      <w:numFmt w:val="decimal"/>
      <w:lvlText w:val="%1."/>
      <w:start w:val="1"/>
      <w:rPr>
        <w:b w:val="0"/>
        <w:rFonts w:hint="default"/>
      </w:rPr>
      <w:pPr>
        <w:ind w:left="357"/>
        <w:ind w:hanging="357"/>
      </w:pPr>
      <w:lvlJc w:val="left"/>
    </w:lvl>
    <w:lvl w:ilvl="1" w:tplc="1409000B">
      <w:numFmt w:val="bullet"/>
      <w:lvlText w:val=""/>
      <w:start w:val="1"/>
      <w:rPr>
        <w:rFonts w:ascii="Wingdings" w:hAnsi="Wingdings" w:hint="default"/>
      </w:rPr>
      <w:pPr>
        <w:ind w:left="1440"/>
        <w:ind w:hanging="360"/>
      </w:pPr>
      <w:lvlJc w:val="left"/>
    </w:lvl>
    <w:lvl w:ilvl="2" w:tentative="1" w:tplc="14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14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14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14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14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14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14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12">
    <w:multiLevelType w:val="hybridMultilevel"/>
    <w:nsid w:val="3A480CD5"/>
    <w:tmpl w:val="E1983F24"/>
    <w:lvl w:ilvl="0" w:tplc="DA36F0EC">
      <w:numFmt w:val="decimal"/>
      <w:lvlText w:val="%1."/>
      <w:start w:val="1"/>
      <w:rPr>
        <w:rFonts w:hint="default"/>
      </w:rPr>
      <w:pPr>
        <w:ind w:left="720"/>
        <w:ind w:hanging="360"/>
      </w:pPr>
      <w:pStyle w:val="NumberedBullet"/>
      <w:lvlJc w:val="left"/>
    </w:lvl>
    <w:lvl w:ilvl="1" w:tentative="1" w:tplc="1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1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1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1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1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1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1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1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13">
    <w:multiLevelType w:val="hybridMultilevel"/>
    <w:nsid w:val="41A21E76"/>
    <w:tmpl w:val="9FDC62AA"/>
    <w:lvl w:ilvl="0" w:tplc="36E20566">
      <w:numFmt w:val="bullet"/>
      <w:lvlText w:val=""/>
      <w:start w:val="1"/>
      <w:rPr>
        <w:rFonts w:ascii="Wingdings" w:hAnsi="Wingdings" w:hint="default"/>
        <w:sz w:val="28"/>
        <w:szCs w:val="28"/>
      </w:rPr>
      <w:pPr>
        <w:ind w:left="720"/>
        <w:ind w:hanging="360"/>
      </w:pPr>
      <w:lvlJc w:val="left"/>
    </w:lvl>
    <w:lvl w:ilvl="1" w:tentative="1" w:tplc="1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1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1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1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1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1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1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1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14">
    <w:multiLevelType w:val="hybridMultilevel"/>
    <w:nsid w:val="44F9345F"/>
    <w:tmpl w:val="7FF44EA6"/>
    <w:lvl w:ilvl="0" w:tplc="0C090005">
      <w:numFmt w:val="bullet"/>
      <w:lvlText w:val=""/>
      <w:start w:val="1"/>
      <w:rPr>
        <w:rFonts w:ascii="Wingdings" w:hAnsi="Wingdings" w:hint="default"/>
      </w:rPr>
      <w:pPr>
        <w:ind w:left="720"/>
        <w:ind w:hanging="360"/>
      </w:pPr>
      <w:lvlJc w:val="left"/>
    </w:lvl>
    <w:lvl w:ilvl="1" w:tplc="0C090003">
      <w:numFmt w:val="bullet"/>
      <w:lvlText w:val="o"/>
      <w:start w:val="1"/>
      <w:rPr>
        <w:rFonts w:ascii="Courier New" w:cs="Courier New" w:hAnsi="Courier New" w:hint="default"/>
      </w:rPr>
      <w:pPr>
        <w:ind w:left="720"/>
        <w:ind w:hanging="360"/>
      </w:pPr>
      <w:lvlJc w:val="left"/>
    </w:lvl>
    <w:lvl w:ilvl="2" w:tplc="0C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3" w:tentative="1" w:tplc="0C090001">
      <w:numFmt w:val="bullet"/>
      <w:lvlText w:val=""/>
      <w:start w:val="1"/>
      <w:rPr>
        <w:rFonts w:ascii="Symbol" w:hAnsi="Symbol" w:hint="default"/>
      </w:rPr>
      <w:pPr>
        <w:ind w:left="2160"/>
        <w:ind w:hanging="360"/>
      </w:pPr>
      <w:lvlJc w:val="left"/>
    </w:lvl>
    <w:lvl w:ilvl="4" w:tentative="1" w:tplc="0C090003">
      <w:numFmt w:val="bullet"/>
      <w:lvlText w:val="o"/>
      <w:start w:val="1"/>
      <w:rPr>
        <w:rFonts w:ascii="Courier New" w:cs="Courier New" w:hAnsi="Courier New" w:hint="default"/>
      </w:rPr>
      <w:pPr>
        <w:ind w:left="2880"/>
        <w:ind w:hanging="360"/>
      </w:pPr>
      <w:lvlJc w:val="left"/>
    </w:lvl>
    <w:lvl w:ilvl="5" w:tentative="1" w:tplc="0C090005">
      <w:numFmt w:val="bullet"/>
      <w:lvlText w:val=""/>
      <w:start w:val="1"/>
      <w:rPr>
        <w:rFonts w:ascii="Wingdings" w:hAnsi="Wingdings" w:hint="default"/>
      </w:rPr>
      <w:pPr>
        <w:ind w:left="3600"/>
        <w:ind w:hanging="360"/>
      </w:pPr>
      <w:lvlJc w:val="left"/>
    </w:lvl>
    <w:lvl w:ilvl="6" w:tentative="1" w:tplc="0C090001">
      <w:numFmt w:val="bullet"/>
      <w:lvlText w:val=""/>
      <w:start w:val="1"/>
      <w:rPr>
        <w:rFonts w:ascii="Symbol" w:hAnsi="Symbol" w:hint="default"/>
      </w:rPr>
      <w:pPr>
        <w:ind w:left="4320"/>
        <w:ind w:hanging="360"/>
      </w:pPr>
      <w:lvlJc w:val="left"/>
    </w:lvl>
    <w:lvl w:ilvl="7" w:tentative="1" w:tplc="0C090003">
      <w:numFmt w:val="bullet"/>
      <w:lvlText w:val="o"/>
      <w:start w:val="1"/>
      <w:rPr>
        <w:rFonts w:ascii="Courier New" w:cs="Courier New" w:hAnsi="Courier New" w:hint="default"/>
      </w:rPr>
      <w:pPr>
        <w:ind w:left="5040"/>
        <w:ind w:hanging="360"/>
      </w:pPr>
      <w:lvlJc w:val="left"/>
    </w:lvl>
    <w:lvl w:ilvl="8" w:tentative="1" w:tplc="0C090005">
      <w:numFmt w:val="bullet"/>
      <w:lvlText w:val=""/>
      <w:start w:val="1"/>
      <w:rPr>
        <w:rFonts w:ascii="Wingdings" w:hAnsi="Wingdings" w:hint="default"/>
      </w:rPr>
      <w:pPr>
        <w:ind w:left="5760"/>
        <w:ind w:hanging="360"/>
      </w:pPr>
      <w:lvlJc w:val="left"/>
    </w:lvl>
  </w:abstractNum>
  <w:abstractNum w:abstractNumId="15">
    <w:multiLevelType w:val="hybridMultilevel"/>
    <w:nsid w:val="478C7818"/>
    <w:tmpl w:val="27B84C34"/>
    <w:lvl w:ilvl="0" w:tplc="D414BA34">
      <w:numFmt w:val="bullet"/>
      <w:lvlText w:val=""/>
      <w:start w:val="1"/>
      <w:rPr>
        <w:rFonts w:ascii="Wingdings" w:hAnsi="Wingdings" w:hint="default"/>
      </w:rPr>
      <w:pPr>
        <w:ind w:left="360"/>
        <w:ind w:hanging="360"/>
      </w:pPr>
      <w:pStyle w:val="BulletedList"/>
      <w:lvlJc w:val="left"/>
    </w:lvl>
    <w:lvl w:ilvl="1" w:tentative="1" w:tplc="14090003">
      <w:numFmt w:val="bullet"/>
      <w:lvlText w:val="o"/>
      <w:start w:val="1"/>
      <w:rPr>
        <w:rFonts w:ascii="Courier New" w:cs="Courier New" w:hAnsi="Courier New" w:hint="default"/>
      </w:rPr>
      <w:pPr>
        <w:ind w:left="1080"/>
        <w:ind w:hanging="360"/>
      </w:pPr>
      <w:lvlJc w:val="left"/>
    </w:lvl>
    <w:lvl w:ilvl="2" w:tentative="1" w:tplc="14090005">
      <w:numFmt w:val="bullet"/>
      <w:lvlText w:val=""/>
      <w:start w:val="1"/>
      <w:rPr>
        <w:rFonts w:ascii="Wingdings" w:hAnsi="Wingdings" w:hint="default"/>
      </w:rPr>
      <w:pPr>
        <w:ind w:left="1800"/>
        <w:ind w:hanging="360"/>
      </w:pPr>
      <w:lvlJc w:val="left"/>
    </w:lvl>
    <w:lvl w:ilvl="3" w:tentative="1" w:tplc="14090001">
      <w:numFmt w:val="bullet"/>
      <w:lvlText w:val=""/>
      <w:start w:val="1"/>
      <w:rPr>
        <w:rFonts w:ascii="Symbol" w:hAnsi="Symbol" w:hint="default"/>
      </w:rPr>
      <w:pPr>
        <w:ind w:left="2520"/>
        <w:ind w:hanging="360"/>
      </w:pPr>
      <w:lvlJc w:val="left"/>
    </w:lvl>
    <w:lvl w:ilvl="4" w:tentative="1" w:tplc="14090003">
      <w:numFmt w:val="bullet"/>
      <w:lvlText w:val="o"/>
      <w:start w:val="1"/>
      <w:rPr>
        <w:rFonts w:ascii="Courier New" w:cs="Courier New" w:hAnsi="Courier New" w:hint="default"/>
      </w:rPr>
      <w:pPr>
        <w:ind w:left="3240"/>
        <w:ind w:hanging="360"/>
      </w:pPr>
      <w:lvlJc w:val="left"/>
    </w:lvl>
    <w:lvl w:ilvl="5" w:tentative="1" w:tplc="14090005">
      <w:numFmt w:val="bullet"/>
      <w:lvlText w:val=""/>
      <w:start w:val="1"/>
      <w:rPr>
        <w:rFonts w:ascii="Wingdings" w:hAnsi="Wingdings" w:hint="default"/>
      </w:rPr>
      <w:pPr>
        <w:ind w:left="3960"/>
        <w:ind w:hanging="360"/>
      </w:pPr>
      <w:lvlJc w:val="left"/>
    </w:lvl>
    <w:lvl w:ilvl="6" w:tentative="1" w:tplc="14090001">
      <w:numFmt w:val="bullet"/>
      <w:lvlText w:val=""/>
      <w:start w:val="1"/>
      <w:rPr>
        <w:rFonts w:ascii="Symbol" w:hAnsi="Symbol" w:hint="default"/>
      </w:rPr>
      <w:pPr>
        <w:ind w:left="4680"/>
        <w:ind w:hanging="360"/>
      </w:pPr>
      <w:lvlJc w:val="left"/>
    </w:lvl>
    <w:lvl w:ilvl="7" w:tentative="1" w:tplc="14090003">
      <w:numFmt w:val="bullet"/>
      <w:lvlText w:val="o"/>
      <w:start w:val="1"/>
      <w:rPr>
        <w:rFonts w:ascii="Courier New" w:cs="Courier New" w:hAnsi="Courier New" w:hint="default"/>
      </w:rPr>
      <w:pPr>
        <w:ind w:left="5400"/>
        <w:ind w:hanging="360"/>
      </w:pPr>
      <w:lvlJc w:val="left"/>
    </w:lvl>
    <w:lvl w:ilvl="8" w:tentative="1" w:tplc="14090005">
      <w:numFmt w:val="bullet"/>
      <w:lvlText w:val=""/>
      <w:start w:val="1"/>
      <w:rPr>
        <w:rFonts w:ascii="Wingdings" w:hAnsi="Wingdings" w:hint="default"/>
      </w:rPr>
      <w:pPr>
        <w:ind w:left="6120"/>
        <w:ind w:hanging="360"/>
      </w:pPr>
      <w:lvlJc w:val="left"/>
    </w:lvl>
  </w:abstractNum>
  <w:abstractNum w:abstractNumId="16">
    <w:multiLevelType w:val="hybridMultilevel"/>
    <w:nsid w:val="538B4552"/>
    <w:tmpl w:val="35568B48"/>
    <w:lvl w:ilvl="0" w:tplc="04090001">
      <w:numFmt w:val="bullet"/>
      <w:lvlText w:val=""/>
      <w:start w:val="1"/>
      <w:rPr>
        <w:rFonts w:ascii="Symbol" w:hAnsi="Symbol" w:hint="default"/>
      </w:rPr>
      <w:pPr>
        <w:ind w:left="1440"/>
        <w:ind w:hanging="360"/>
      </w:pPr>
      <w:lvlJc w:val="left"/>
    </w:lvl>
    <w:lvl w:ilvl="1" w:tentative="1" w:tplc="0C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C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C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C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C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C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C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C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17">
    <w:multiLevelType w:val="hybridMultilevel"/>
    <w:nsid w:val="569F4B30"/>
    <w:tmpl w:val="445840A2"/>
    <w:lvl w:ilvl="0" w:tplc="04090001">
      <w:numFmt w:val="bullet"/>
      <w:lvlText w:val=""/>
      <w:start w:val="1"/>
      <w:rPr>
        <w:rFonts w:ascii="Symbol" w:hAnsi="Symbol" w:hint="default"/>
      </w:rPr>
      <w:pPr>
        <w:ind w:left="1440"/>
        <w:ind w:hanging="360"/>
      </w:pPr>
      <w:lvlJc w:val="left"/>
    </w:lvl>
    <w:lvl w:ilvl="1" w:tentative="1" w:tplc="0C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C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C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C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C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C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C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C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18">
    <w:multiLevelType w:val="hybridMultilevel"/>
    <w:nsid w:val="59CA740C"/>
    <w:tmpl w:val="9E8876CA"/>
    <w:lvl w:ilvl="0" w:tplc="14090001">
      <w:numFmt w:val="bullet"/>
      <w:lvlText w:val=""/>
      <w:start w:val="1"/>
      <w:rPr>
        <w:rFonts w:ascii="Symbol" w:hAnsi="Symbol" w:hint="default"/>
      </w:rPr>
      <w:pPr>
        <w:ind w:left="360"/>
        <w:ind w:hanging="360"/>
      </w:pPr>
      <w:lvlJc w:val="left"/>
    </w:lvl>
    <w:lvl w:ilvl="1" w:tentative="1" w:tplc="14090003">
      <w:numFmt w:val="bullet"/>
      <w:lvlText w:val="o"/>
      <w:start w:val="1"/>
      <w:rPr>
        <w:rFonts w:ascii="Courier New" w:cs="Courier New" w:hAnsi="Courier New" w:hint="default"/>
      </w:rPr>
      <w:pPr>
        <w:ind w:left="1080"/>
        <w:ind w:hanging="360"/>
      </w:pPr>
      <w:lvlJc w:val="left"/>
    </w:lvl>
    <w:lvl w:ilvl="2" w:tentative="1" w:tplc="14090005">
      <w:numFmt w:val="bullet"/>
      <w:lvlText w:val=""/>
      <w:start w:val="1"/>
      <w:rPr>
        <w:rFonts w:ascii="Wingdings" w:hAnsi="Wingdings" w:hint="default"/>
      </w:rPr>
      <w:pPr>
        <w:ind w:left="1800"/>
        <w:ind w:hanging="360"/>
      </w:pPr>
      <w:lvlJc w:val="left"/>
    </w:lvl>
    <w:lvl w:ilvl="3" w:tentative="1" w:tplc="14090001">
      <w:numFmt w:val="bullet"/>
      <w:lvlText w:val=""/>
      <w:start w:val="1"/>
      <w:rPr>
        <w:rFonts w:ascii="Symbol" w:hAnsi="Symbol" w:hint="default"/>
      </w:rPr>
      <w:pPr>
        <w:ind w:left="2520"/>
        <w:ind w:hanging="360"/>
      </w:pPr>
      <w:lvlJc w:val="left"/>
    </w:lvl>
    <w:lvl w:ilvl="4" w:tentative="1" w:tplc="14090003">
      <w:numFmt w:val="bullet"/>
      <w:lvlText w:val="o"/>
      <w:start w:val="1"/>
      <w:rPr>
        <w:rFonts w:ascii="Courier New" w:cs="Courier New" w:hAnsi="Courier New" w:hint="default"/>
      </w:rPr>
      <w:pPr>
        <w:ind w:left="3240"/>
        <w:ind w:hanging="360"/>
      </w:pPr>
      <w:lvlJc w:val="left"/>
    </w:lvl>
    <w:lvl w:ilvl="5" w:tentative="1" w:tplc="14090005">
      <w:numFmt w:val="bullet"/>
      <w:lvlText w:val=""/>
      <w:start w:val="1"/>
      <w:rPr>
        <w:rFonts w:ascii="Wingdings" w:hAnsi="Wingdings" w:hint="default"/>
      </w:rPr>
      <w:pPr>
        <w:ind w:left="3960"/>
        <w:ind w:hanging="360"/>
      </w:pPr>
      <w:lvlJc w:val="left"/>
    </w:lvl>
    <w:lvl w:ilvl="6" w:tentative="1" w:tplc="14090001">
      <w:numFmt w:val="bullet"/>
      <w:lvlText w:val=""/>
      <w:start w:val="1"/>
      <w:rPr>
        <w:rFonts w:ascii="Symbol" w:hAnsi="Symbol" w:hint="default"/>
      </w:rPr>
      <w:pPr>
        <w:ind w:left="4680"/>
        <w:ind w:hanging="360"/>
      </w:pPr>
      <w:lvlJc w:val="left"/>
    </w:lvl>
    <w:lvl w:ilvl="7" w:tentative="1" w:tplc="14090003">
      <w:numFmt w:val="bullet"/>
      <w:lvlText w:val="o"/>
      <w:start w:val="1"/>
      <w:rPr>
        <w:rFonts w:ascii="Courier New" w:cs="Courier New" w:hAnsi="Courier New" w:hint="default"/>
      </w:rPr>
      <w:pPr>
        <w:ind w:left="5400"/>
        <w:ind w:hanging="360"/>
      </w:pPr>
      <w:lvlJc w:val="left"/>
    </w:lvl>
    <w:lvl w:ilvl="8" w:tentative="1" w:tplc="14090005">
      <w:numFmt w:val="bullet"/>
      <w:lvlText w:val=""/>
      <w:start w:val="1"/>
      <w:rPr>
        <w:rFonts w:ascii="Wingdings" w:hAnsi="Wingdings" w:hint="default"/>
      </w:rPr>
      <w:pPr>
        <w:ind w:left="6120"/>
        <w:ind w:hanging="360"/>
      </w:pPr>
      <w:lvlJc w:val="left"/>
    </w:lvl>
  </w:abstractNum>
  <w:abstractNum w:abstractNumId="19">
    <w:multiLevelType w:val="hybridMultilevel"/>
    <w:nsid w:val="5A0D67FA"/>
    <w:tmpl w:val="68A4DBE4"/>
    <w:lvl w:ilvl="0" w:tplc="1409000F">
      <w:numFmt w:val="decimal"/>
      <w:lvlText w:val="%1."/>
      <w:start w:val="1"/>
      <w:pPr>
        <w:ind w:left="720"/>
        <w:ind w:hanging="360"/>
      </w:pPr>
      <w:lvlJc w:val="left"/>
    </w:lvl>
    <w:lvl w:ilvl="1" w:tentative="1" w:tplc="140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14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14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14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14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14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14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14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20">
    <w:multiLevelType w:val="hybridMultilevel"/>
    <w:nsid w:val="5BDF30EB"/>
    <w:tmpl w:val="C280589E"/>
    <w:lvl w:ilvl="0" w:tplc="0C090005">
      <w:numFmt w:val="bullet"/>
      <w:lvlText w:val=""/>
      <w:start w:val="1"/>
      <w:rPr>
        <w:rFonts w:ascii="Wingdings" w:hAnsi="Wingdings" w:hint="default"/>
      </w:rPr>
      <w:pPr>
        <w:ind w:left="720"/>
        <w:ind w:hanging="360"/>
      </w:pPr>
      <w:lvlJc w:val="left"/>
    </w:lvl>
    <w:lvl w:ilvl="1" w:tplc="0C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C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C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C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C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C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C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C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21">
    <w:multiLevelType w:val="hybridMultilevel"/>
    <w:nsid w:val="5F534DEF"/>
    <w:tmpl w:val="AD727CC8"/>
    <w:lvl w:ilvl="0" w:tplc="36E20566">
      <w:numFmt w:val="bullet"/>
      <w:lvlText w:val=""/>
      <w:start w:val="1"/>
      <w:rPr>
        <w:rFonts w:ascii="Wingdings" w:hAnsi="Wingdings" w:hint="default"/>
        <w:sz w:val="28"/>
        <w:szCs w:val="28"/>
      </w:rPr>
      <w:pPr>
        <w:ind w:left="720"/>
        <w:ind w:hanging="360"/>
      </w:pPr>
      <w:lvlJc w:val="left"/>
    </w:lvl>
    <w:lvl w:ilvl="1" w:tentative="1" w:tplc="1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1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1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1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1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1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1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1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22">
    <w:multiLevelType w:val="hybridMultilevel"/>
    <w:nsid w:val="620E793A"/>
    <w:tmpl w:val="E620FC02"/>
    <w:lvl w:ilvl="0" w:tplc="0C090005">
      <w:numFmt w:val="bullet"/>
      <w:lvlText w:val=""/>
      <w:start w:val="1"/>
      <w:rPr>
        <w:rFonts w:ascii="Wingdings" w:hAnsi="Wingdings" w:hint="default"/>
      </w:rPr>
      <w:pPr>
        <w:ind w:left="36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08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180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52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24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396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468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40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120"/>
        <w:ind w:hanging="360"/>
      </w:pPr>
      <w:lvlJc w:val="left"/>
    </w:lvl>
  </w:abstractNum>
  <w:abstractNum w:abstractNumId="23">
    <w:multiLevelType w:val="hybridMultilevel"/>
    <w:nsid w:val="66692735"/>
    <w:tmpl w:val="9DF4130A"/>
    <w:lvl w:ilvl="0" w:tplc="DA36F0EC">
      <w:numFmt w:val="decimal"/>
      <w:lvlText w:val="%1."/>
      <w:start w:val="1"/>
      <w:rPr>
        <w:rFonts w:hint="default"/>
      </w:rPr>
      <w:pPr>
        <w:ind w:left="714"/>
        <w:ind w:hanging="357"/>
      </w:pPr>
      <w:lvlJc w:val="left"/>
    </w:lvl>
    <w:lvl w:ilvl="1" w:tentative="1" w:tplc="14090019">
      <w:numFmt w:val="lowerLetter"/>
      <w:lvlText w:val="%2."/>
      <w:start w:val="1"/>
      <w:pPr>
        <w:ind w:left="1797"/>
        <w:ind w:hanging="360"/>
      </w:pPr>
      <w:lvlJc w:val="left"/>
    </w:lvl>
    <w:lvl w:ilvl="2" w:tentative="1" w:tplc="1409001B">
      <w:numFmt w:val="lowerRoman"/>
      <w:lvlText w:val="%3."/>
      <w:start w:val="1"/>
      <w:pPr>
        <w:ind w:left="2517"/>
        <w:ind w:hanging="180"/>
      </w:pPr>
      <w:lvlJc w:val="right"/>
    </w:lvl>
    <w:lvl w:ilvl="3" w:tentative="1" w:tplc="1409000F">
      <w:numFmt w:val="decimal"/>
      <w:lvlText w:val="%4."/>
      <w:start w:val="1"/>
      <w:pPr>
        <w:ind w:left="3237"/>
        <w:ind w:hanging="360"/>
      </w:pPr>
      <w:lvlJc w:val="left"/>
    </w:lvl>
    <w:lvl w:ilvl="4" w:tentative="1" w:tplc="14090019">
      <w:numFmt w:val="lowerLetter"/>
      <w:lvlText w:val="%5."/>
      <w:start w:val="1"/>
      <w:pPr>
        <w:ind w:left="3957"/>
        <w:ind w:hanging="360"/>
      </w:pPr>
      <w:lvlJc w:val="left"/>
    </w:lvl>
    <w:lvl w:ilvl="5" w:tentative="1" w:tplc="1409001B">
      <w:numFmt w:val="lowerRoman"/>
      <w:lvlText w:val="%6."/>
      <w:start w:val="1"/>
      <w:pPr>
        <w:ind w:left="4677"/>
        <w:ind w:hanging="180"/>
      </w:pPr>
      <w:lvlJc w:val="right"/>
    </w:lvl>
    <w:lvl w:ilvl="6" w:tentative="1" w:tplc="1409000F">
      <w:numFmt w:val="decimal"/>
      <w:lvlText w:val="%7."/>
      <w:start w:val="1"/>
      <w:pPr>
        <w:ind w:left="5397"/>
        <w:ind w:hanging="360"/>
      </w:pPr>
      <w:lvlJc w:val="left"/>
    </w:lvl>
    <w:lvl w:ilvl="7" w:tentative="1" w:tplc="14090019">
      <w:numFmt w:val="lowerLetter"/>
      <w:lvlText w:val="%8."/>
      <w:start w:val="1"/>
      <w:pPr>
        <w:ind w:left="6117"/>
        <w:ind w:hanging="360"/>
      </w:pPr>
      <w:lvlJc w:val="left"/>
    </w:lvl>
    <w:lvl w:ilvl="8" w:tentative="1" w:tplc="1409001B">
      <w:numFmt w:val="lowerRoman"/>
      <w:lvlText w:val="%9."/>
      <w:start w:val="1"/>
      <w:pPr>
        <w:ind w:left="6837"/>
        <w:ind w:hanging="180"/>
      </w:pPr>
      <w:lvlJc w:val="right"/>
    </w:lvl>
  </w:abstractNum>
  <w:abstractNum w:abstractNumId="24">
    <w:multiLevelType w:val="hybridMultilevel"/>
    <w:nsid w:val="68305096"/>
    <w:tmpl w:val="981C0EEA"/>
    <w:lvl w:ilvl="0" w:tplc="04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25">
    <w:multiLevelType w:val="hybridMultilevel"/>
    <w:nsid w:val="6B0624BC"/>
    <w:tmpl w:val="13E0CA46"/>
    <w:lvl w:ilvl="0" w:tplc="04090001">
      <w:numFmt w:val="bullet"/>
      <w:lvlText w:val=""/>
      <w:start w:val="1"/>
      <w:rPr>
        <w:rFonts w:ascii="Symbol" w:hAnsi="Symbol" w:hint="default"/>
      </w:rPr>
      <w:pPr>
        <w:ind w:left="1434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2154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874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3594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4314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5034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754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6474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7194"/>
        <w:ind w:hanging="360"/>
      </w:pPr>
      <w:lvlJc w:val="left"/>
    </w:lvl>
  </w:abstractNum>
  <w:abstractNum w:abstractNumId="26">
    <w:multiLevelType w:val="hybridMultilevel"/>
    <w:nsid w:val="70CE6C67"/>
    <w:tmpl w:val="448AF0E8"/>
    <w:lvl w:ilvl="0" w:tplc="BF2A5EA6">
      <w:numFmt w:val="decimal"/>
      <w:lvlText w:val="%1."/>
      <w:start w:val="1"/>
      <w:rPr>
        <w:b w:val="0"/>
      </w:rPr>
      <w:pPr>
        <w:ind w:left="720"/>
        <w:ind w:hanging="360"/>
      </w:pPr>
      <w:lvlJc w:val="left"/>
    </w:lvl>
    <w:lvl w:ilvl="1" w:tentative="1" w:tplc="140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14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14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14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14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14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14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14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27">
    <w:multiLevelType w:val="hybridMultilevel"/>
    <w:nsid w:val="780E070B"/>
    <w:tmpl w:val="C2222AE8"/>
    <w:lvl w:ilvl="0" w:tplc="0C090005">
      <w:numFmt w:val="bullet"/>
      <w:lvlText w:val=""/>
      <w:start w:val="1"/>
      <w:rPr>
        <w:rFonts w:ascii="Wingdings" w:hAnsi="Wingdings" w:hint="default"/>
      </w:rPr>
      <w:pPr>
        <w:ind w:left="36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08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180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52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24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396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468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40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120"/>
        <w:ind w:hanging="360"/>
      </w:pPr>
      <w:lvlJc w:val="left"/>
    </w:lvl>
  </w:abstractNum>
  <w:abstractNum w:abstractNumId="28">
    <w:multiLevelType w:val="hybridMultilevel"/>
    <w:nsid w:val="7BE84B9C"/>
    <w:tmpl w:val="E15C4C1C"/>
    <w:lvl w:ilvl="0" w:tplc="04090001">
      <w:numFmt w:val="bullet"/>
      <w:lvlText w:val=""/>
      <w:start w:val="1"/>
      <w:rPr>
        <w:rFonts w:ascii="Symbol" w:hAnsi="Symbol" w:hint="default"/>
      </w:rPr>
      <w:pPr>
        <w:ind w:left="1440"/>
        <w:ind w:hanging="360"/>
      </w:pPr>
      <w:lvlJc w:val="left"/>
    </w:lvl>
    <w:lvl w:ilvl="1" w:tentative="1" w:tplc="0C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C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C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C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C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C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C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C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18"/>
  </w:num>
  <w:num w:numId="5">
    <w:abstractNumId w:val="6"/>
  </w:num>
  <w:num w:numId="6">
    <w:abstractNumId w:val="15"/>
  </w:num>
  <w:num w:numId="7">
    <w:abstractNumId w:val="23"/>
    <w:lvlOverride w:ilvl="0">
      <w:startOverride w:val="1"/>
    </w:lvlOverride>
  </w:num>
  <w:num w:numId="8">
    <w:abstractNumId w:val="12"/>
  </w:num>
  <w:num w:numId="9">
    <w:abstractNumId w:val="23"/>
    <w:lvlOverride w:ilvl="0">
      <w:startOverride w:val="1"/>
    </w:lvlOverride>
  </w:num>
  <w:num w:numId="10">
    <w:abstractNumId w:val="21"/>
  </w:num>
  <w:num w:numId="11">
    <w:abstractNumId w:val="23"/>
    <w:lvlOverride w:ilvl="0">
      <w:startOverride w:val="1"/>
    </w:lvlOverride>
  </w:num>
  <w:num w:numId="12">
    <w:abstractNumId w:val="23"/>
    <w:lvlOverride w:ilvl="0">
      <w:startOverride w:val="1"/>
    </w:lvlOverride>
  </w:num>
  <w:num w:numId="13">
    <w:abstractNumId w:val="11"/>
  </w:num>
  <w:num w:numId="14">
    <w:abstractNumId w:val="13"/>
  </w:num>
  <w:num w:numId="15">
    <w:abstractNumId w:val="4"/>
  </w:num>
  <w:num w:numId="16">
    <w:abstractNumId w:val="0"/>
  </w:num>
  <w:num w:numId="17">
    <w:abstractNumId w:val="3"/>
  </w:num>
  <w:num w:numId="18">
    <w:abstractNumId w:val="1"/>
  </w:num>
  <w:num w:numId="19">
    <w:abstractNumId w:val="26"/>
  </w:num>
  <w:num w:numId="20">
    <w:abstractNumId w:val="19"/>
  </w:num>
  <w:num w:numId="21">
    <w:abstractNumId w:val="7"/>
  </w:num>
  <w:num w:numId="22">
    <w:abstractNumId w:val="24"/>
  </w:num>
  <w:num w:numId="23">
    <w:abstractNumId w:val="25"/>
  </w:num>
  <w:num w:numId="24">
    <w:abstractNumId w:val="9"/>
  </w:num>
  <w:num w:numId="25">
    <w:abstractNumId w:val="20"/>
  </w:num>
  <w:num w:numId="26">
    <w:abstractNumId w:val="16"/>
  </w:num>
  <w:num w:numId="27">
    <w:abstractNumId w:val="17"/>
  </w:num>
  <w:num w:numId="28">
    <w:abstractNumId w:val="28"/>
  </w:num>
  <w:num w:numId="29">
    <w:abstractNumId w:val="14"/>
  </w:num>
  <w:num w:numId="30">
    <w:abstractNumId w:val="8"/>
  </w:num>
  <w:num w:numId="31">
    <w:abstractNumId w:val="27"/>
  </w:num>
  <w:num w:numId="32">
    <w:abstractNumId w:val="22"/>
  </w:num>
  <w:num w:numId="10121982">
    <w:abstractNumId w:val="10121982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3E80E"/>
  <w15:docId w15:val="{375EBE22-773C-40F8-98C0-51910E19D98F}"/>
  <w:rsids>
    <w:rsidRoot val="00A02074"/>
    <w:rsid val="00005294"/>
    <w:rsid val="00027A11"/>
    <w:rsid val="0003208C"/>
    <w:rsid val="00032996"/>
    <w:rsid val="000362FA"/>
    <w:rsid val="0003784D"/>
    <w:rsid val="0004087D"/>
    <w:rsid val="000412D7"/>
    <w:rsid val="00045EF3"/>
    <w:rsid val="00046680"/>
    <w:rsid val="00054C04"/>
    <w:rsid val="00060754"/>
    <w:rsid val="00064359"/>
    <w:rsid val="0006689E"/>
    <w:rsid val="00071442"/>
    <w:rsid val="00076A0B"/>
    <w:rsid val="00084163"/>
    <w:rsid val="000873E7"/>
    <w:rsid val="000A1745"/>
    <w:rsid val="000B551A"/>
    <w:rsid val="000D2592"/>
    <w:rsid val="000E0EE6"/>
    <w:rsid val="000F223B"/>
    <w:rsid val="000F24CA"/>
    <w:rsid val="000F3373"/>
    <w:rsid val="001016F3"/>
    <w:rsid val="00112DA4"/>
    <w:rsid val="001266AB"/>
    <w:rsid val="00126783"/>
    <w:rsid val="0013338C"/>
    <w:rsid val="001342CD"/>
    <w:rsid val="00134EB5"/>
    <w:rsid val="00135438"/>
    <w:rsid val="00136FAF"/>
    <w:rsid val="00140154"/>
    <w:rsid val="001425FD"/>
    <w:rsid val="00151298"/>
    <w:rsid val="00157E1C"/>
    <w:rsid val="00163675"/>
    <w:rsid val="00181A1D"/>
    <w:rsid val="001831D5"/>
    <w:rsid val="0018446E"/>
    <w:rsid val="0018608F"/>
    <w:rsid val="001915F2"/>
    <w:rsid val="0019181C"/>
    <w:rsid val="001A10E8"/>
    <w:rsid val="001B287F"/>
    <w:rsid val="001B3D04"/>
    <w:rsid val="001B4BCC"/>
    <w:rsid val="001B767B"/>
    <w:rsid val="001C1E35"/>
    <w:rsid val="001C6435"/>
    <w:rsid val="001C7FB2"/>
    <w:rsid val="001D04F9"/>
    <w:rsid val="001D1F38"/>
    <w:rsid val="001E06BA"/>
    <w:rsid val="001E2B87"/>
    <w:rsid val="001F1C03"/>
    <w:rsid val="00201673"/>
    <w:rsid val="00201C24"/>
    <w:rsid val="00201FD6"/>
    <w:rsid val="0021002E"/>
    <w:rsid val="002206F2"/>
    <w:rsid val="002264D3"/>
    <w:rsid val="00231DF8"/>
    <w:rsid val="00233B8A"/>
    <w:rsid val="0025314C"/>
    <w:rsid val="002546F3"/>
    <w:rsid val="00274C43"/>
    <w:rsid val="0027501A"/>
    <w:rsid val="002941BD"/>
    <w:rsid val="00294784"/>
    <w:rsid val="002A056C"/>
    <w:rsid val="002A600F"/>
    <w:rsid val="002A6BF0"/>
    <w:rsid val="002B2FE3"/>
    <w:rsid val="002C1EB5"/>
    <w:rsid val="002E6AAA"/>
    <w:rsid val="002E7F63"/>
    <w:rsid val="002F1262"/>
    <w:rsid val="002F441F"/>
    <w:rsid val="002F51E1"/>
    <w:rsid val="002F5589"/>
    <w:rsid val="003009C8"/>
    <w:rsid val="003017B0"/>
    <w:rsid val="003064D5"/>
    <w:rsid val="003100B4"/>
    <w:rsid val="0031137B"/>
    <w:rsid val="00316046"/>
    <w:rsid val="00320F80"/>
    <w:rsid val="003251E1"/>
    <w:rsid val="0033498E"/>
    <w:rsid val="00336C7D"/>
    <w:rsid val="00340A18"/>
    <w:rsid val="00344737"/>
    <w:rsid val="00346C0A"/>
    <w:rsid val="003513FD"/>
    <w:rsid val="00352F8B"/>
    <w:rsid val="003600ED"/>
    <w:rsid val="00364F43"/>
    <w:rsid val="003740B5"/>
    <w:rsid val="00386302"/>
    <w:rsid val="00390992"/>
    <w:rsid val="003910C2"/>
    <w:rsid val="003A1FE0"/>
    <w:rsid val="003A6511"/>
    <w:rsid val="003A70A2"/>
    <w:rsid val="003B1B48"/>
    <w:rsid val="003B6A9C"/>
    <w:rsid val="003C17C7"/>
    <w:rsid val="003C18B7"/>
    <w:rsid val="003C3DAF"/>
    <w:rsid val="003C60A9"/>
    <w:rsid val="003D0CA9"/>
    <w:rsid val="003D28E5"/>
    <w:rsid val="003D2D9A"/>
    <w:rsid val="003D3139"/>
    <w:rsid val="003D4493"/>
    <w:rsid val="003D4E35"/>
    <w:rsid val="003E1F2A"/>
    <w:rsid val="004011C2"/>
    <w:rsid val="004025D5"/>
    <w:rsid val="00402796"/>
    <w:rsid val="00411A3F"/>
    <w:rsid val="0041229E"/>
    <w:rsid val="004175D2"/>
    <w:rsid val="00430D24"/>
    <w:rsid val="00430D31"/>
    <w:rsid val="004320E4"/>
    <w:rsid val="00437B0F"/>
    <w:rsid val="00437CC4"/>
    <w:rsid val="00442D45"/>
    <w:rsid val="00445BF6"/>
    <w:rsid val="00456354"/>
    <w:rsid val="004568CA"/>
    <w:rsid val="00456941"/>
    <w:rsid val="00463F14"/>
    <w:rsid val="004754D3"/>
    <w:rsid val="00475F11"/>
    <w:rsid val="00484EAB"/>
    <w:rsid val="0048564E"/>
    <w:rsid val="00494B98"/>
    <w:rsid val="004A0819"/>
    <w:rsid val="004A351E"/>
    <w:rsid val="004A38E0"/>
    <w:rsid val="004B0ABE"/>
    <w:rsid val="004C25C3"/>
    <w:rsid val="004C6233"/>
    <w:rsid val="004D0983"/>
    <w:rsid val="004D1244"/>
    <w:rsid val="004D3038"/>
    <w:rsid val="004D3C70"/>
    <w:rsid val="004E6C96"/>
    <w:rsid val="004E77A2"/>
    <w:rsid val="004F300D"/>
    <w:rsid val="004F4008"/>
    <w:rsid val="004F56E4"/>
    <w:rsid val="00500558"/>
    <w:rsid val="005036AE"/>
    <w:rsid val="005067C6"/>
    <w:rsid val="00516BA6"/>
    <w:rsid val="00520E01"/>
    <w:rsid val="005254C8"/>
    <w:rsid val="0052728D"/>
    <w:rsid val="005316F9"/>
    <w:rsid val="0054055C"/>
    <w:rsid val="005450E1"/>
    <w:rsid val="00553FE8"/>
    <w:rsid val="00557BEB"/>
    <w:rsid val="00564589"/>
    <w:rsid val="005674B1"/>
    <w:rsid val="0057145F"/>
    <w:rsid val="00577C0D"/>
    <w:rsid val="00583BDB"/>
    <w:rsid val="00591403"/>
    <w:rsid val="005944D2"/>
    <w:rsid val="00597112"/>
    <w:rsid val="005A3B27"/>
    <w:rsid val="005A6367"/>
    <w:rsid val="005B1DE9"/>
    <w:rsid val="005B42CC"/>
    <w:rsid val="005B4765"/>
    <w:rsid val="005B6496"/>
    <w:rsid val="005B6811"/>
    <w:rsid val="005C5E39"/>
    <w:rsid val="005C7DC9"/>
    <w:rsid val="005D0158"/>
    <w:rsid val="005D1A3B"/>
    <w:rsid val="005E316B"/>
    <w:rsid val="005E4376"/>
    <w:rsid val="005F65B3"/>
    <w:rsid val="0060088D"/>
    <w:rsid val="00603704"/>
    <w:rsid val="0060504A"/>
    <w:rsid val="006077E9"/>
    <w:rsid val="00607FCB"/>
    <w:rsid val="00615A5C"/>
    <w:rsid val="0062605A"/>
    <w:rsid val="0063598C"/>
    <w:rsid val="00636BCB"/>
    <w:rsid val="00642FCD"/>
    <w:rsid val="00655431"/>
    <w:rsid val="0065742A"/>
    <w:rsid val="00661643"/>
    <w:rsid val="006641A1"/>
    <w:rsid val="00671668"/>
    <w:rsid val="0067498F"/>
    <w:rsid val="00680FF7"/>
    <w:rsid val="00683ABE"/>
    <w:rsid val="00684149"/>
    <w:rsid val="00695AB2"/>
    <w:rsid val="00695FB2"/>
    <w:rsid val="006B3532"/>
    <w:rsid val="006C06C8"/>
    <w:rsid val="006C337D"/>
    <w:rsid val="006C661C"/>
    <w:rsid val="006D4647"/>
    <w:rsid val="006E0D4D"/>
    <w:rsid val="006E25E4"/>
    <w:rsid val="006E4646"/>
    <w:rsid val="006E4727"/>
    <w:rsid val="006E6124"/>
    <w:rsid val="006F565E"/>
    <w:rsid val="006F58AE"/>
    <w:rsid val="007063FB"/>
    <w:rsid val="0071087F"/>
    <w:rsid val="00710CAF"/>
    <w:rsid val="007122FC"/>
    <w:rsid val="00734D04"/>
    <w:rsid val="00735B90"/>
    <w:rsid val="00737487"/>
    <w:rsid val="00761861"/>
    <w:rsid val="0077676E"/>
    <w:rsid val="00782C42"/>
    <w:rsid val="00784C47"/>
    <w:rsid val="00785007"/>
    <w:rsid val="0078692D"/>
    <w:rsid val="007936A2"/>
    <w:rsid val="00794021"/>
    <w:rsid val="007A179F"/>
    <w:rsid val="007B6791"/>
    <w:rsid val="007B75F6"/>
    <w:rsid val="007E5CF5"/>
    <w:rsid val="007F0709"/>
    <w:rsid val="007F0DC8"/>
    <w:rsid val="007F20E2"/>
    <w:rsid val="007F2562"/>
    <w:rsid val="00803AF1"/>
    <w:rsid val="00807873"/>
    <w:rsid val="008101BD"/>
    <w:rsid val="0082799F"/>
    <w:rsid val="00831446"/>
    <w:rsid val="00831B7C"/>
    <w:rsid val="00833168"/>
    <w:rsid val="00834D25"/>
    <w:rsid val="00840955"/>
    <w:rsid val="00844F9B"/>
    <w:rsid val="00846746"/>
    <w:rsid val="0084714B"/>
    <w:rsid val="008514DB"/>
    <w:rsid val="00853BCC"/>
    <w:rsid val="008547C1"/>
    <w:rsid val="008548D8"/>
    <w:rsid val="00855A37"/>
    <w:rsid val="008769D3"/>
    <w:rsid val="0087715B"/>
    <w:rsid val="008852F1"/>
    <w:rsid val="00896BF8"/>
    <w:rsid val="008A2489"/>
    <w:rsid val="008A3106"/>
    <w:rsid val="008A59C7"/>
    <w:rsid val="008A5F00"/>
    <w:rsid val="008C2F53"/>
    <w:rsid val="008D22AE"/>
    <w:rsid val="008D24B2"/>
    <w:rsid val="008D6EBA"/>
    <w:rsid val="008F4434"/>
    <w:rsid val="00900B77"/>
    <w:rsid val="009054A0"/>
    <w:rsid val="0090787F"/>
    <w:rsid val="00910700"/>
    <w:rsid val="009149C6"/>
    <w:rsid val="00917738"/>
    <w:rsid val="00917ADA"/>
    <w:rsid val="00922AF1"/>
    <w:rsid val="0092324C"/>
    <w:rsid val="00925DA5"/>
    <w:rsid val="00926686"/>
    <w:rsid val="00937BBC"/>
    <w:rsid val="00937BC1"/>
    <w:rsid val="00944C55"/>
    <w:rsid val="009501C5"/>
    <w:rsid val="00955CF6"/>
    <w:rsid val="00956F95"/>
    <w:rsid val="00963493"/>
    <w:rsid val="00963664"/>
    <w:rsid val="00964185"/>
    <w:rsid val="00977418"/>
    <w:rsid val="009856B5"/>
    <w:rsid val="00992A81"/>
    <w:rsid val="009954ED"/>
    <w:rsid val="009A3178"/>
    <w:rsid val="009A4F56"/>
    <w:rsid val="009B17B9"/>
    <w:rsid val="009B2EC3"/>
    <w:rsid val="009B33D7"/>
    <w:rsid val="009B59EC"/>
    <w:rsid val="009C06DF"/>
    <w:rsid val="009C3FDF"/>
    <w:rsid val="009D207F"/>
    <w:rsid val="009E0431"/>
    <w:rsid val="009E0EE8"/>
    <w:rsid val="009E34A4"/>
    <w:rsid val="009F6868"/>
    <w:rsid val="00A00E43"/>
    <w:rsid val="00A02074"/>
    <w:rsid val="00A069EA"/>
    <w:rsid val="00A23C63"/>
    <w:rsid val="00A23D5B"/>
    <w:rsid val="00A304F8"/>
    <w:rsid val="00A34AEF"/>
    <w:rsid val="00A37243"/>
    <w:rsid val="00A373E8"/>
    <w:rsid val="00A411B7"/>
    <w:rsid val="00A44EEC"/>
    <w:rsid val="00A46525"/>
    <w:rsid val="00A576CB"/>
    <w:rsid val="00A627AE"/>
    <w:rsid val="00A679A4"/>
    <w:rsid val="00A73C21"/>
    <w:rsid val="00A91F03"/>
    <w:rsid val="00A9202D"/>
    <w:rsid val="00A948FD"/>
    <w:rsid val="00A9650D"/>
    <w:rsid val="00AA1DDF"/>
    <w:rsid val="00AA2163"/>
    <w:rsid val="00AA58B9"/>
    <w:rsid val="00AB1EE7"/>
    <w:rsid val="00AB3D50"/>
    <w:rsid val="00AB7E09"/>
    <w:rsid val="00AD06AA"/>
    <w:rsid val="00AD5BA9"/>
    <w:rsid val="00AD612F"/>
    <w:rsid val="00AD6406"/>
    <w:rsid val="00AD6CAE"/>
    <w:rsid val="00AD7315"/>
    <w:rsid val="00AE23AB"/>
    <w:rsid val="00AE31D6"/>
    <w:rsid val="00AE32CA"/>
    <w:rsid val="00AE5C9A"/>
    <w:rsid val="00AF22F7"/>
    <w:rsid val="00AF6430"/>
    <w:rsid val="00AF6499"/>
    <w:rsid val="00B02823"/>
    <w:rsid val="00B07AC3"/>
    <w:rsid val="00B07E66"/>
    <w:rsid val="00B11729"/>
    <w:rsid val="00B164B4"/>
    <w:rsid val="00B2520F"/>
    <w:rsid val="00B353EA"/>
    <w:rsid val="00B473E7"/>
    <w:rsid val="00B5076F"/>
    <w:rsid val="00B524BD"/>
    <w:rsid val="00B62BBE"/>
    <w:rsid val="00B644FE"/>
    <w:rsid val="00B70322"/>
    <w:rsid val="00B75E32"/>
    <w:rsid val="00B85837"/>
    <w:rsid val="00B8671A"/>
    <w:rsid val="00B92298"/>
    <w:rsid val="00BA4210"/>
    <w:rsid val="00BB0645"/>
    <w:rsid val="00BC6D2A"/>
    <w:rsid val="00BE2BD7"/>
    <w:rsid val="00BE2D5E"/>
    <w:rsid val="00BE44FE"/>
    <w:rsid val="00BF117E"/>
    <w:rsid val="00BF578F"/>
    <w:rsid val="00BF6DF6"/>
    <w:rsid val="00C009E2"/>
    <w:rsid val="00C00B74"/>
    <w:rsid val="00C07FD2"/>
    <w:rsid val="00C1045B"/>
    <w:rsid val="00C11668"/>
    <w:rsid val="00C1287C"/>
    <w:rsid val="00C167B5"/>
    <w:rsid val="00C278B5"/>
    <w:rsid val="00C30C32"/>
    <w:rsid val="00C33239"/>
    <w:rsid val="00C43E3B"/>
    <w:rsid val="00C72B46"/>
    <w:rsid val="00C74719"/>
    <w:rsid val="00C776AF"/>
    <w:rsid val="00C86443"/>
    <w:rsid val="00C90329"/>
    <w:rsid val="00CA0171"/>
    <w:rsid val="00CA03AC"/>
    <w:rsid val="00CA6194"/>
    <w:rsid val="00CB4544"/>
    <w:rsid val="00CB7685"/>
    <w:rsid val="00CC2C7D"/>
    <w:rsid val="00CE669E"/>
    <w:rsid val="00CF2F01"/>
    <w:rsid val="00D00484"/>
    <w:rsid val="00D04A26"/>
    <w:rsid val="00D127D0"/>
    <w:rsid val="00D13142"/>
    <w:rsid val="00D143F5"/>
    <w:rsid val="00D16F12"/>
    <w:rsid val="00D176BC"/>
    <w:rsid val="00D20645"/>
    <w:rsid val="00D421E6"/>
    <w:rsid val="00D45306"/>
    <w:rsid val="00D51CC8"/>
    <w:rsid val="00D527AD"/>
    <w:rsid val="00D54608"/>
    <w:rsid val="00D55B6E"/>
    <w:rsid val="00D72F36"/>
    <w:rsid val="00D73CAB"/>
    <w:rsid val="00D763C0"/>
    <w:rsid val="00D81F8A"/>
    <w:rsid val="00D91EA8"/>
    <w:rsid val="00D97040"/>
    <w:rsid val="00D9764F"/>
    <w:rsid val="00DA0DC2"/>
    <w:rsid val="00DA77EE"/>
    <w:rsid val="00DC15EF"/>
    <w:rsid val="00DC217C"/>
    <w:rsid val="00DC3D97"/>
    <w:rsid val="00DC759D"/>
    <w:rsid val="00DC75CF"/>
    <w:rsid val="00DC7CAB"/>
    <w:rsid val="00DF75EB"/>
    <w:rsid val="00E00D52"/>
    <w:rsid val="00E03655"/>
    <w:rsid val="00E054D0"/>
    <w:rsid val="00E15370"/>
    <w:rsid val="00E22617"/>
    <w:rsid val="00E30547"/>
    <w:rsid val="00E32B54"/>
    <w:rsid val="00E32D0B"/>
    <w:rsid val="00E40873"/>
    <w:rsid val="00E40922"/>
    <w:rsid val="00E40B05"/>
    <w:rsid val="00E4343C"/>
    <w:rsid val="00E475AC"/>
    <w:rsid val="00E571FE"/>
    <w:rsid val="00E6022C"/>
    <w:rsid val="00E609D1"/>
    <w:rsid val="00E60AFF"/>
    <w:rsid val="00E60C1A"/>
    <w:rsid val="00E60E32"/>
    <w:rsid val="00E711FB"/>
    <w:rsid val="00E74338"/>
    <w:rsid val="00E74FF7"/>
    <w:rsid val="00E80A06"/>
    <w:rsid val="00E8218D"/>
    <w:rsid val="00E90453"/>
    <w:rsid val="00E933C5"/>
    <w:rsid val="00E960DD"/>
    <w:rsid val="00EA2EC5"/>
    <w:rsid val="00EA51F8"/>
    <w:rsid val="00EB742C"/>
    <w:rsid val="00EB7AEE"/>
    <w:rsid val="00EC1A3E"/>
    <w:rsid val="00EC2DA5"/>
    <w:rsid val="00EC479B"/>
    <w:rsid val="00EC78A6"/>
    <w:rsid val="00ED2165"/>
    <w:rsid val="00EE3E76"/>
    <w:rsid val="00EF0573"/>
    <w:rsid val="00EF2A10"/>
    <w:rsid val="00EF7BD5"/>
    <w:rsid val="00F07D25"/>
    <w:rsid val="00F211CD"/>
    <w:rsid val="00F221B7"/>
    <w:rsid val="00F32880"/>
    <w:rsid val="00F36FF2"/>
    <w:rsid val="00F44B80"/>
    <w:rsid val="00F74EEC"/>
    <w:rsid val="00F7504A"/>
    <w:rsid val="00F760A7"/>
    <w:rsid val="00F77EEE"/>
    <w:rsid val="00F918D8"/>
    <w:rsid val="00F942B0"/>
    <w:rsid val="00F957D1"/>
    <w:rsid val="00FB66C6"/>
    <w:rsid val="00FB788C"/>
    <w:rsid val="00FC0CFC"/>
    <w:rsid val="00FC2DC1"/>
    <w:rsid val="00FC4837"/>
    <w:rsid val="00FF0C41"/>
    <w:rsid val="00FF1591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docDefaults>
    <w:rPrDefault>
      <w:rPr>
        <w:lang w:val="en-NZ" w:eastAsia="en-US" w:bidi="ar-SA"/>
        <w:rFonts w:ascii="Calibri" w:eastAsia="Times New Roman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1F03"/>
    <w:pPr>
      <w:spacing w:after="240" w:line="240" w:lineRule="auto"/>
    </w:pPr>
    <w:rPr>
      <w:lang w:val="en-AU" w:eastAsia="en-AU"/>
      <w:rFonts w:ascii="Segoe UI" w:cs="Arial" w:hAnsi="Segoe UI"/>
      <w:sz w:val="21"/>
      <w:szCs w:val="21"/>
    </w:rPr>
  </w:style>
  <w:style w:type="paragraph" w:styleId="Heading1">
    <w:name w:val="Heading 1"/>
    <w:qFormat/>
    <w:basedOn w:val="Normal"/>
    <w:next w:val="Normal"/>
    <w:link w:val="Heading1Char"/>
    <w:uiPriority w:val="1"/>
    <w:rsid w:val="00A91F03"/>
    <w:pPr>
      <w:keepNext/>
      <w:outlineLvl w:val="0"/>
      <w:spacing w:after="480"/>
    </w:pPr>
    <w:rPr>
      <w:bCs/>
      <w:iCs/>
      <w:b/>
      <w:rFonts w:ascii="Segoe UI Semibold" w:hAnsi="Segoe UI Semibold"/>
      <w:sz w:val="30"/>
      <w:szCs w:val="30"/>
      <w:caps/>
    </w:rPr>
  </w:style>
  <w:style w:type="paragraph" w:styleId="Heading2">
    <w:name w:val="Heading 2"/>
    <w:qFormat/>
    <w:basedOn w:val="Normal"/>
    <w:next w:val="Normal"/>
    <w:link w:val="Heading2Char"/>
    <w:uiPriority w:val="1"/>
    <w:rsid w:val="00A91F03"/>
    <w:pPr>
      <w:outlineLvl w:val="1"/>
    </w:pPr>
    <w:rPr>
      <w:bCs/>
      <w:lang w:val="en-US"/>
      <w:b/>
      <w:rFonts w:ascii="Segoe UI Semibold" w:hAnsi="Segoe UI Semibold"/>
      <w:sz w:val="26"/>
      <w:szCs w:val="30"/>
    </w:rPr>
  </w:style>
  <w:style w:type="paragraph" w:styleId="Heading3">
    <w:name w:val="Heading 3"/>
    <w:qFormat/>
    <w:basedOn w:val="Normal"/>
    <w:next w:val="Normal"/>
    <w:link w:val="Heading3Char"/>
    <w:uiPriority w:val="1"/>
    <w:rsid w:val="00A91F03"/>
    <w:pPr>
      <w:keepNext/>
      <w:keepLines/>
      <w:outlineLvl w:val="2"/>
    </w:pPr>
    <w:rPr>
      <w:bCs/>
      <w:lang w:eastAsia="en-NZ"/>
      <w:b/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NoList">
    <w:name w:val="No List"/>
    <w:uiPriority w:val="99"/>
    <w:semiHidden/>
    <w:unhideWhenUsed/>
  </w:style>
  <w:style w:type="paragraph" w:styleId="ExtraReading">
    <w:name w:val="Extra Reading"/>
    <w:basedOn w:val="Heading2"/>
    <w:uiPriority w:val="4"/>
    <w:rsid w:val="00C00B74"/>
    <w:pPr>
      <w:spacing w:before="480"/>
    </w:pPr>
    <w:rPr>
      <w:iCs/>
      <w:noProof/>
      <w:caps/>
    </w:rPr>
  </w:style>
  <w:style w:type="character" w:styleId="Heading2Char">
    <w:name w:val="Heading 2 Char"/>
    <w:basedOn w:val="DefaultParagraphFont"/>
    <w:link w:val="Heading2"/>
    <w:uiPriority w:val="1"/>
    <w:rsid w:val="00A91F03"/>
    <w:rPr>
      <w:bCs/>
      <w:lang w:val="en-US" w:eastAsia="en-AU"/>
      <w:b/>
      <w:rFonts w:ascii="Segoe UI Semibold" w:cs="Arial" w:hAnsi="Segoe UI Semibold"/>
      <w:sz w:val="26"/>
      <w:szCs w:val="30"/>
    </w:rPr>
  </w:style>
  <w:style w:type="paragraph" w:styleId="BulletedList">
    <w:name w:val="BulletedList"/>
    <w:qFormat/>
    <w:basedOn w:val="ListParagraph"/>
    <w:link w:val="BulletedListChar"/>
    <w:uiPriority w:val="3"/>
    <w:rsid w:val="00F211CD"/>
    <w:pPr/>
    <w:rPr>
      <w:lang w:val="en-US"/>
      <w:rFonts w:eastAsia="Calibri"/>
    </w:rPr>
  </w:style>
  <w:style w:type="paragraph" w:styleId="TableTopRow">
    <w:name w:val="TableTopRow"/>
    <w:qFormat/>
    <w:basedOn w:val="Normal"/>
    <w:rsid w:val="00E40873"/>
    <w:pPr>
      <w:spacing w:after="60"/>
    </w:pPr>
    <w:rPr>
      <w:b/>
      <w:rFonts w:ascii="Segoe UI Semibold" w:hAnsi="Segoe UI Semibold"/>
      <w:sz w:val="19"/>
      <w:szCs w:val="19"/>
    </w:rPr>
  </w:style>
  <w:style w:type="paragraph" w:styleId="TableContents">
    <w:name w:val="TableContents"/>
    <w:qFormat/>
    <w:basedOn w:val="Normal"/>
    <w:rsid w:val="00E40873"/>
    <w:pPr>
      <w:spacing w:after="0"/>
    </w:pPr>
    <w:rPr>
      <w:lang w:eastAsia="en-NZ"/>
      <w:color w:val="000000"/>
      <w:sz w:val="19"/>
      <w:szCs w:val="19"/>
    </w:rPr>
  </w:style>
  <w:style w:type="character" w:styleId="Heading1Char">
    <w:name w:val="Heading 1 Char"/>
    <w:basedOn w:val="DefaultParagraphFont"/>
    <w:link w:val="Heading1"/>
    <w:uiPriority w:val="1"/>
    <w:rsid w:val="00A91F03"/>
    <w:rPr>
      <w:bCs/>
      <w:iCs/>
      <w:lang w:val="en-AU" w:eastAsia="en-AU"/>
      <w:b/>
      <w:rFonts w:ascii="Segoe UI Semibold" w:cs="Arial" w:hAnsi="Segoe UI Semibold"/>
      <w:sz w:val="30"/>
      <w:szCs w:val="30"/>
      <w:caps/>
    </w:rPr>
  </w:style>
  <w:style w:type="paragraph" w:styleId="ListParagraph">
    <w:name w:val="List Paragraph"/>
    <w:qFormat/>
    <w:basedOn w:val="Normal"/>
    <w:uiPriority w:val="34"/>
    <w:rsid w:val="00CA0171"/>
    <w:pPr>
      <w:ind w:left="720"/>
      <w:contextualSpacing/>
    </w:pPr>
    <w:rPr>
      <w:rFonts w:ascii="Segoe Pro" w:hAnsi="Segoe Pro"/>
    </w:rPr>
  </w:style>
  <w:style w:type="paragraph" w:styleId="Caption">
    <w:name w:val="caption"/>
    <w:qFormat/>
    <w:basedOn w:val="Normal"/>
    <w:next w:val="Normal"/>
    <w:uiPriority w:val="2"/>
    <w:rsid w:val="00AD7315"/>
    <w:pPr>
      <w:outlineLvl w:val="2"/>
      <w:jc w:val="center"/>
      <w:spacing w:before="120"/>
    </w:pPr>
    <w:rPr>
      <w:b/>
      <w:rFonts w:ascii="Segoe Pro" w:hAnsi="Segoe Pro"/>
      <w:sz w:val="18"/>
      <w:szCs w:val="18"/>
    </w:rPr>
  </w:style>
  <w:style w:type="paragraph" w:styleId="SectionNumberTextBox">
    <w:name w:val="Section Number Text Box"/>
    <w:basedOn w:val="Normal"/>
    <w:uiPriority w:val="2"/>
    <w:rsid w:val="00710CAF"/>
    <w:pPr>
      <w:jc w:val="both"/>
      <w:spacing w:after="0"/>
    </w:pPr>
    <w:rPr>
      <w:color w:val="808080"/>
      <w:rFonts w:ascii="Univers Condensed" w:hAnsi="Univers Condensed"/>
      <w:sz w:val="120"/>
    </w:rPr>
  </w:style>
  <w:style w:type="paragraph" w:styleId="SectionHeading">
    <w:name w:val="SectionHeading"/>
    <w:qFormat/>
    <w:basedOn w:val="Normal"/>
    <w:uiPriority w:val="2"/>
    <w:rsid w:val="00710CAF"/>
    <w:pPr>
      <w:keepNext/>
      <w:outlineLvl w:val="0"/>
      <w:ind w:left="1985"/>
      <w:spacing w:before="240" w:after="480"/>
    </w:pPr>
    <w:rPr>
      <w:bCs/>
      <w:rFonts w:ascii="Univers Condensed" w:hAnsi="Univers Condensed"/>
      <w:sz w:val="30"/>
      <w:szCs w:val="32"/>
      <w:caps/>
    </w:rPr>
  </w:style>
  <w:style w:type="paragraph" w:styleId="Activity">
    <w:name w:val="Activity"/>
    <w:qFormat/>
    <w:basedOn w:val="Heading1"/>
    <w:uiPriority w:val="2"/>
    <w:rsid w:val="00EC2DA5"/>
    <w:pPr>
      <w:spacing w:before="480"/>
    </w:pPr>
    <w:rPr>
      <w:caps w:val="0"/>
    </w:rPr>
  </w:style>
  <w:style w:type="paragraph" w:styleId="Code">
    <w:name w:val="Code"/>
    <w:qFormat/>
    <w:basedOn w:val="Normal"/>
    <w:uiPriority w:val="2"/>
    <w:rsid w:val="001342CD"/>
    <w:pPr>
      <w:ind w:left="567"/>
      <w:spacing w:after="0"/>
    </w:pPr>
    <w:rPr>
      <w:lang w:val="en-US"/>
      <w:rFonts w:ascii="AkkuratMonoMono" w:cs="Courier New" w:hAnsi="AkkuratMonoMono"/>
      <w:sz w:val="18"/>
      <w:szCs w:val="18"/>
    </w:rPr>
  </w:style>
  <w:style w:type="paragraph" w:styleId="NumberedBullet">
    <w:name w:val="NumberedBullet"/>
    <w:qFormat/>
    <w:basedOn w:val="NormalIndent"/>
    <w:uiPriority w:val="3"/>
    <w:rsid w:val="00E475AC"/>
    <w:pPr>
      <w:jc w:val="both"/>
    </w:pPr>
    <w:rPr>
      <w:lang w:val="en-US"/>
    </w:rPr>
  </w:style>
  <w:style w:type="paragraph" w:styleId="NormalIndent">
    <w:name w:val="Normal Indent"/>
    <w:basedOn w:val="Normal"/>
    <w:uiPriority w:val="99"/>
    <w:semiHidden/>
    <w:unhideWhenUsed/>
    <w:rsid w:val="007122FC"/>
    <w:pPr>
      <w:ind w:left="720"/>
    </w:pPr>
    <w:rPr>
      <w:rFonts w:ascii="Segoe Pro" w:hAnsi="Segoe Pro"/>
    </w:rPr>
  </w:style>
  <w:style w:type="paragraph" w:styleId="NumberedBulletSecondTier">
    <w:name w:val="NumberedBulletSecondTier"/>
    <w:qFormat/>
    <w:basedOn w:val="Normal"/>
    <w:uiPriority w:val="3"/>
    <w:rsid w:val="005E4376"/>
    <w:pPr>
      <w:spacing w:after="120"/>
    </w:pPr>
    <w:rPr>
      <w:rFonts w:ascii="Segoe Pro" w:hAnsi="Segoe Pro"/>
    </w:rPr>
  </w:style>
  <w:style w:type="paragraph" w:styleId="BulletedListSecondTier">
    <w:name w:val="BulletedListSecondTier"/>
    <w:qFormat/>
    <w:basedOn w:val="BulletedList"/>
    <w:uiPriority w:val="3"/>
    <w:rsid w:val="00B85837"/>
    <w:pPr>
      <w:numPr>
        <w:ilvl w:val="1"/>
        <w:numId w:val="2"/>
      </w:numPr>
    </w:pPr>
  </w:style>
  <w:style w:type="character" w:styleId="Heading3Char">
    <w:name w:val="Heading 3 Char"/>
    <w:basedOn w:val="DefaultParagraphFont"/>
    <w:link w:val="Heading3"/>
    <w:uiPriority w:val="1"/>
    <w:rsid w:val="00A91F03"/>
    <w:rPr>
      <w:bCs/>
      <w:lang w:val="en-AU" w:eastAsia="en-NZ"/>
      <w:b/>
      <w:rFonts w:ascii="Segoe UI" w:hAnsi="Segoe UI" w:eastAsiaTheme="majorEastAsia" w:cstheme="majorBidi"/>
      <w:sz w:val="21"/>
      <w:szCs w:val="21"/>
    </w:rPr>
  </w:style>
  <w:style w:type="paragraph" w:styleId="Heading30">
    <w:name w:val="Heading3"/>
    <w:qFormat/>
    <w:basedOn w:val="Heading3"/>
    <w:link w:val="Heading3Char0"/>
    <w:rsid w:val="00A91F03"/>
    <w:rPr>
      <w:lang w:val="en-US"/>
      <w:color w:val="000000"/>
      <w:rFonts w:ascii="Segoe UI Semibold" w:hAnsi="Segoe UI Semibold"/>
      <w:szCs w:val="26"/>
    </w:rPr>
  </w:style>
  <w:style w:type="paragraph" w:styleId="Heading4">
    <w:name w:val="Heading4"/>
    <w:qFormat/>
    <w:basedOn w:val="Normal"/>
    <w:link w:val="Heading4Char"/>
    <w:rsid w:val="001342CD"/>
    <w:pPr>
      <w:spacing w:before="360" w:after="120"/>
    </w:pPr>
    <w:rPr>
      <w:lang w:val="en-US"/>
      <w:b/>
      <w:rFonts w:ascii="Segoe Pro" w:hAnsi="Segoe Pro"/>
    </w:rPr>
  </w:style>
  <w:style w:type="character" w:styleId="Heading3Char0">
    <w:name w:val="Heading3 Char"/>
    <w:basedOn w:val="Heading3Char"/>
    <w:link w:val="Heading30"/>
    <w:rsid w:val="00A91F03"/>
    <w:rPr>
      <w:bCs/>
      <w:lang w:val="en-US" w:eastAsia="en-NZ"/>
      <w:b/>
      <w:color w:val="000000"/>
      <w:rFonts w:ascii="Segoe UI Semibold" w:hAnsi="Segoe UI Semibold" w:eastAsiaTheme="majorEastAsia" w:cstheme="majorBidi"/>
      <w:sz w:val="21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42CD"/>
    <w:pPr>
      <w:spacing w:after="0"/>
    </w:pPr>
    <w:rPr>
      <w:rFonts w:ascii="Tahoma" w:cs="Tahoma" w:hAnsi="Tahoma"/>
      <w:sz w:val="16"/>
      <w:szCs w:val="16"/>
    </w:rPr>
  </w:style>
  <w:style w:type="character" w:styleId="Heading4Char">
    <w:name w:val="Heading4 Char"/>
    <w:basedOn w:val="DefaultParagraphFont"/>
    <w:link w:val="Heading4"/>
    <w:rsid w:val="001342CD"/>
    <w:rPr>
      <w:lang w:val="en-US" w:eastAsia="en-AU"/>
      <w:b/>
      <w:rFonts w:ascii="Segoe Pro" w:cs="Arial" w:hAnsi="Segoe Pro"/>
      <w:sz w:val="21"/>
      <w:szCs w:val="21"/>
    </w:rPr>
  </w:style>
  <w:style w:type="character" w:styleId="BalloonTextChar">
    <w:name w:val="Balloon Text Char"/>
    <w:basedOn w:val="DefaultParagraphFont"/>
    <w:link w:val="BalloonText"/>
    <w:uiPriority w:val="99"/>
    <w:semiHidden/>
    <w:rsid w:val="001342CD"/>
    <w:rPr>
      <w:lang w:val="en-AU" w:eastAsia="en-AU"/>
      <w:rFonts w:ascii="Tahoma" w:cs="Tahoma" w:hAnsi="Tahoma"/>
      <w:sz w:val="16"/>
      <w:szCs w:val="16"/>
    </w:rPr>
  </w:style>
  <w:style w:type="character" w:styleId="BulletedListChar">
    <w:name w:val="BulletedList Char"/>
    <w:link w:val="BulletedList"/>
    <w:uiPriority w:val="3"/>
    <w:rsid w:val="00F211CD"/>
    <w:rPr>
      <w:lang w:val="en-US" w:eastAsia="en-AU"/>
      <w:rFonts w:ascii="Segoe Pro" w:cs="Arial" w:eastAsia="Calibri" w:hAnsi="Segoe Pro"/>
      <w:sz w:val="21"/>
      <w:szCs w:val="21"/>
    </w:rPr>
  </w:style>
  <w:style w:type="character" w:styleId="Arrow">
    <w:name w:val="Arrow"/>
    <w:qFormat/>
    <w:basedOn w:val="DefaultParagraphFont"/>
    <w:uiPriority w:val="1"/>
    <w:rsid w:val="00163675"/>
    <w:rPr>
      <w:position w:val="-2"/>
      <w:sz w:val="24"/>
      <w:szCs w:val="24"/>
    </w:rPr>
  </w:style>
  <w:style w:type="character" w:styleId="CodeInline">
    <w:name w:val="CodeInline"/>
    <w:qFormat/>
    <w:basedOn w:val="DefaultParagraphFont"/>
    <w:uiPriority w:val="1"/>
    <w:rsid w:val="00320F80"/>
    <w:rPr>
      <w:rFonts w:ascii="AkkuratMonoMono" w:hAnsi="AkkuratMonoMono"/>
      <w:sz w:val="18"/>
      <w:szCs w:val="18"/>
    </w:rPr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color="auto" w:space="0"/>
        <w:bottom w:val="single" w:sz="4" w:color="auto" w:space="0"/>
        <w:left w:val="single" w:sz="4" w:color="auto" w:space="0"/>
        <w:right w:val="single" w:sz="4" w:color="auto" w:space="0"/>
        <w:insideH w:val="single" w:sz="4" w:color="auto" w:space="0"/>
        <w:insideV w:val="single" w:sz="4" w:color="auto" w:space="0"/>
      </w:tblBorders>
    </w:tblPr>
    <w:uiPriority w:val="59"/>
    <w:rsid w:val="00320F80"/>
  </w:style>
  <w:style w:type="paragraph" w:styleId="paragraph">
    <w:name w:val="paragraph"/>
    <w:basedOn w:val="Normal"/>
    <w:rsid w:val="00A02074"/>
    <w:pPr>
      <w:spacing w:before="100" w:beforeAutospacing="1" w:after="100" w:afterAutospacing="1"/>
    </w:pPr>
    <w:rPr>
      <w:rFonts w:ascii="Times New Roman" w:cs="Times New Roman" w:hAnsi="Times New Roman"/>
      <w:sz w:val="24"/>
      <w:szCs w:val="24"/>
    </w:rPr>
  </w:style>
  <w:style w:type="character" w:styleId="normaltextrun">
    <w:name w:val="normaltextrun"/>
    <w:basedOn w:val="DefaultParagraphFont"/>
    <w:rsid w:val="00A02074"/>
  </w:style>
  <w:style w:type="character" w:styleId="eop">
    <w:name w:val="eop"/>
    <w:basedOn w:val="DefaultParagraphFont"/>
    <w:rsid w:val="00A02074"/>
  </w:style>
  <w:style w:type="paragraph" w:styleId="Header">
    <w:name w:val="header"/>
    <w:basedOn w:val="Normal"/>
    <w:link w:val="HeaderChar"/>
    <w:uiPriority w:val="99"/>
    <w:unhideWhenUsed/>
    <w:rsid w:val="00CE669E"/>
    <w:pPr>
      <w:spacing w:after="0"/>
      <w:tabs>
        <w:tab w:val="center" w:pos="4513"/>
        <w:tab w:val="right" w:pos="9026"/>
      </w:tabs>
    </w:pPr>
    <w:rPr>
      <w:rFonts w:ascii="Segoe Pro" w:hAnsi="Segoe Pro"/>
    </w:rPr>
  </w:style>
  <w:style w:type="character" w:styleId="HeaderChar">
    <w:name w:val="Header Char"/>
    <w:basedOn w:val="DefaultParagraphFont"/>
    <w:link w:val="Header"/>
    <w:uiPriority w:val="99"/>
    <w:rsid w:val="00CE669E"/>
    <w:rPr>
      <w:lang w:val="en-AU" w:eastAsia="en-AU"/>
      <w:rFonts w:ascii="Segoe Pro" w:cs="Arial" w:hAnsi="Segoe Pro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CE669E"/>
    <w:pPr>
      <w:spacing w:after="0"/>
      <w:tabs>
        <w:tab w:val="center" w:pos="4513"/>
        <w:tab w:val="right" w:pos="9026"/>
      </w:tabs>
    </w:pPr>
    <w:rPr>
      <w:rFonts w:ascii="Segoe Pro" w:hAnsi="Segoe Pro"/>
    </w:rPr>
  </w:style>
  <w:style w:type="character" w:styleId="FooterChar">
    <w:name w:val="Footer Char"/>
    <w:basedOn w:val="DefaultParagraphFont"/>
    <w:link w:val="Footer"/>
    <w:uiPriority w:val="99"/>
    <w:rsid w:val="00CE669E"/>
    <w:rPr>
      <w:lang w:val="en-AU" w:eastAsia="en-AU"/>
      <w:rFonts w:ascii="Segoe Pro" w:cs="Arial" w:hAnsi="Segoe Pro"/>
      <w:sz w:val="21"/>
      <w:szCs w:val="21"/>
    </w:rPr>
  </w:style>
  <w:style w:type="paragraph" w:styleId="NormalWeb">
    <w:name w:val="Normal (Web)"/>
    <w:basedOn w:val="Normal"/>
    <w:uiPriority w:val="99"/>
    <w:rsid w:val="00C776AF"/>
    <w:rPr>
      <w:rFonts w:ascii="Arial Unicode MS" w:cs="Arial Unicode MS" w:eastAsia="Arial Unicode MS" w:hAnsi="Arial Unicode MS"/>
      <w:sz w:val="24"/>
      <w:szCs w:val="24"/>
    </w:rPr>
  </w:style>
  <w:style w:type="table" w:styleId="TableGrid1">
    <w:name w:val="Table Grid1"/>
    <w:basedOn w:val="TableNormal"/>
    <w:pPr>
      <w:spacing w:after="0" w:line="240" w:lineRule="auto"/>
    </w:pPr>
    <w:rPr>
      <w:lang w:val="en-AU"/>
      <w:rFonts w:eastAsiaTheme="minorHAnsi"/>
    </w:rPr>
    <w:tblPr>
      <w:tblBorders>
        <w:top w:val="single" w:sz="4" w:color="auto" w:space="0"/>
        <w:bottom w:val="single" w:sz="4" w:color="auto" w:space="0"/>
        <w:left w:val="single" w:sz="4" w:color="auto" w:space="0"/>
        <w:right w:val="single" w:sz="4" w:color="auto" w:space="0"/>
        <w:insideH w:val="single" w:sz="4" w:color="auto" w:space="0"/>
        <w:insideV w:val="single" w:sz="4" w:color="auto" w:space="0"/>
      </w:tblBorders>
    </w:tblPr>
    <w:next w:val="TableGrid"/>
    <w:uiPriority w:val="59"/>
    <w:rsid w:val="00C776AF"/>
  </w:style>
  <w:style w:type="character" w:styleId="spellingerror">
    <w:name w:val="spellingerror"/>
    <w:basedOn w:val="DefaultParagraphFont"/>
    <w:rsid w:val="003A6511"/>
  </w:style>
  <w:style w:type="paragraph" w:styleId="NoSpacing">
    <w:name w:val="No Spacing"/>
    <w:qFormat/>
    <w:link w:val="NoSpacingChar"/>
    <w:uiPriority w:val="1"/>
    <w:rsid w:val="009B17B9"/>
    <w:pPr>
      <w:spacing w:after="0" w:line="240" w:lineRule="auto"/>
    </w:pPr>
    <w:rPr>
      <w:lang w:val="en-AU" w:eastAsia="en-AU"/>
      <w:rFonts w:ascii="Segoe Pro" w:cs="Arial" w:hAnsi="Segoe Pro"/>
      <w:sz w:val="21"/>
      <w:szCs w:val="21"/>
    </w:rPr>
  </w:style>
  <w:style w:type="character" w:styleId="NoSpacingChar">
    <w:name w:val="No Spacing Char"/>
    <w:basedOn w:val="DefaultParagraphFont"/>
    <w:link w:val="NoSpacing"/>
    <w:uiPriority w:val="1"/>
    <w:rsid w:val="009B17B9"/>
    <w:rPr>
      <w:lang w:val="en-AU" w:eastAsia="en-AU"/>
      <w:rFonts w:ascii="Segoe Pro" w:cs="Arial" w:hAnsi="Segoe Pro"/>
      <w:sz w:val="21"/>
      <w:szCs w:val="21"/>
    </w:rPr>
  </w:style>
  <w:style w:type="paragraph" w:styleId="Bullet1">
    <w:name w:val="Bullet 1"/>
    <w:basedOn w:val="Normal"/>
    <w:unhideWhenUsed/>
    <w:rsid w:val="00E960DD"/>
    <w:pPr>
      <w:overflowPunct w:val="0"/>
      <w:autoSpaceDE w:val="0"/>
      <w:autoSpaceDN w:val="0"/>
      <w:adjustRightInd w:val="0"/>
      <w:textAlignment w:val="baseline"/>
      <w:spacing w:before="240"/>
    </w:pPr>
    <w:rPr>
      <w:bCs/>
      <w:lang w:val="en-US"/>
      <w:rFonts w:ascii="Times New Roman" w:cs="Times New Roman" w:eastAsia="PMingLiU" w:hAnsi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AA2163"/>
    <w:rPr>
      <w:u w:val="single"/>
      <w:color w:val="0000FF"/>
    </w:rPr>
  </w:style>
  <w:style w:type="character" w:styleId="CommentReference">
    <w:name w:val="annotation reference"/>
    <w:basedOn w:val="DefaultParagraphFont"/>
    <w:uiPriority w:val="99"/>
    <w:semiHidden/>
    <w:unhideWhenUsed/>
    <w:rsid w:val="00D176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76BC"/>
    <w:rPr>
      <w:rFonts w:ascii="Segoe Pro" w:hAnsi="Segoe Pro"/>
      <w:sz w:val="20"/>
      <w:szCs w:val="20"/>
    </w:rPr>
  </w:style>
  <w:style w:type="character" w:styleId="CommentTextChar">
    <w:name w:val="Comment Text Char"/>
    <w:basedOn w:val="DefaultParagraphFont"/>
    <w:link w:val="CommentText"/>
    <w:uiPriority w:val="99"/>
    <w:semiHidden/>
    <w:rsid w:val="00D176BC"/>
    <w:rPr>
      <w:lang w:val="en-AU" w:eastAsia="en-AU"/>
      <w:rFonts w:ascii="Segoe Pro" w:cs="Arial" w:hAnsi="Segoe Pr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76BC"/>
    <w:rPr>
      <w:bCs/>
      <w:b/>
    </w:rPr>
  </w:style>
  <w:style w:type="character" w:styleId="CommentSubjectChar">
    <w:name w:val="Comment Subject Char"/>
    <w:basedOn w:val="CommentTextChar"/>
    <w:link w:val="CommentSubject"/>
    <w:uiPriority w:val="99"/>
    <w:semiHidden/>
    <w:rsid w:val="00D176BC"/>
    <w:rPr>
      <w:bCs/>
      <w:lang w:val="en-AU" w:eastAsia="en-AU"/>
      <w:b/>
      <w:rFonts w:ascii="Segoe Pro" w:cs="Arial" w:hAnsi="Segoe Pro"/>
      <w:sz w:val="20"/>
      <w:szCs w:val="20"/>
    </w:r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4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glj\Downloads\Learning%20Guide%20Template%201_10_15%20(3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913E67C2C86F47AEB3EC93EC16201B" ma:contentTypeVersion="11" ma:contentTypeDescription="Create a new document." ma:contentTypeScope="" ma:versionID="9ca265ac86f676a408067d921db7c114">
  <xsd:schema xmlns:xsd="http://www.w3.org/2001/XMLSchema" xmlns:xs="http://www.w3.org/2001/XMLSchema" xmlns:p="http://schemas.microsoft.com/office/2006/metadata/properties" xmlns:ns2="69e7cdad-f6e7-4bac-92d7-98decdc24926" xmlns:ns3="04820338-c4ab-4441-bcbf-d2b3a19f9437" targetNamespace="http://schemas.microsoft.com/office/2006/metadata/properties" ma:root="true" ma:fieldsID="7519665a953b4d269e52229a7efca50a" ns2:_="" ns3:_="">
    <xsd:import namespace="69e7cdad-f6e7-4bac-92d7-98decdc24926"/>
    <xsd:import namespace="04820338-c4ab-4441-bcbf-d2b3a19f94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7cdad-f6e7-4bac-92d7-98decdc249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820338-c4ab-4441-bcbf-d2b3a19f94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4BDBF-9B85-4E2F-B1E4-7665CA068F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156A33-4837-437F-A5B2-23CA12796C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18A75E2-D27D-4949-AF20-74ED133137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7cdad-f6e7-4bac-92d7-98decdc24926"/>
    <ds:schemaRef ds:uri="04820338-c4ab-4441-bcbf-d2b3a19f94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35A8FA2-B3D9-4D6C-B46A-7D0502160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Learning Guide Template 1_10_15 (3).dotx</Template>
  <TotalTime>7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CPTI</Company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Sigley</dc:creator>
  <cp:keywords/>
  <dc:description/>
  <cp:lastModifiedBy>Inna Medyannikova</cp:lastModifiedBy>
  <cp:revision>5</cp:revision>
  <cp:lastPrinted>2018-07-30T21:06:00Z</cp:lastPrinted>
  <dcterms:created xsi:type="dcterms:W3CDTF">2020-08-25T04:06:00Z</dcterms:created>
  <dcterms:modified xsi:type="dcterms:W3CDTF">2020-10-06T23:20:00Z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0x01010003913E67C2C86F47AEB3EC93EC16201B</vt:lpwstr>
  </property>
</Properties>
</file>